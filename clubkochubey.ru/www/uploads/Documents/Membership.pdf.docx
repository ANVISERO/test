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842" w:rsidRPr="008B2E7D" w:rsidRDefault="00466EE7" w:rsidP="002014C8">
      <w:pPr>
        <w:jc w:val="center"/>
      </w:pPr>
      <w:r>
        <w:rPr>
          <w:noProof/>
        </w:rPr>
        <w:drawing>
          <wp:inline distT="0" distB="0" distL="0" distR="0">
            <wp:extent cx="3895725" cy="1899569"/>
            <wp:effectExtent l="19050" t="0" r="0" b="0"/>
            <wp:docPr id="48" name="Рисунок 32" descr="\\Ant-server\office\КОЧУБЕЙ\Дизайн всего\лого_визитка_Кочубей\logo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\Ant-server\office\КОЧУБЕЙ\Дизайн всего\лого_визитка_Кочубей\logotyp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132" cy="189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842" w:rsidRDefault="006C1842" w:rsidP="002014C8">
      <w:pPr>
        <w:jc w:val="center"/>
      </w:pPr>
    </w:p>
    <w:p w:rsidR="008B2E7D" w:rsidRDefault="008B2E7D" w:rsidP="002014C8">
      <w:pPr>
        <w:jc w:val="center"/>
      </w:pPr>
    </w:p>
    <w:p w:rsidR="009A22E6" w:rsidRDefault="009A22E6" w:rsidP="002014C8">
      <w:pPr>
        <w:jc w:val="center"/>
      </w:pPr>
    </w:p>
    <w:p w:rsidR="009A22E6" w:rsidRDefault="009A22E6" w:rsidP="002014C8">
      <w:pPr>
        <w:jc w:val="center"/>
      </w:pPr>
    </w:p>
    <w:p w:rsidR="009A22E6" w:rsidRPr="008639BC" w:rsidRDefault="009A22E6" w:rsidP="002014C8">
      <w:pPr>
        <w:jc w:val="center"/>
      </w:pPr>
    </w:p>
    <w:p w:rsidR="0093755B" w:rsidRDefault="0093755B" w:rsidP="002014C8">
      <w:pPr>
        <w:jc w:val="center"/>
        <w:rPr>
          <w:sz w:val="40"/>
          <w:szCs w:val="40"/>
        </w:rPr>
      </w:pPr>
    </w:p>
    <w:p w:rsidR="006C1842" w:rsidRPr="008639BC" w:rsidRDefault="002014C8" w:rsidP="002014C8">
      <w:pPr>
        <w:jc w:val="center"/>
        <w:rPr>
          <w:sz w:val="40"/>
          <w:szCs w:val="40"/>
        </w:rPr>
      </w:pPr>
      <w:r w:rsidRPr="008639BC">
        <w:rPr>
          <w:sz w:val="40"/>
          <w:szCs w:val="40"/>
        </w:rPr>
        <w:t>Предложение</w:t>
      </w:r>
      <w:r w:rsidR="006C1842" w:rsidRPr="008639BC">
        <w:rPr>
          <w:sz w:val="40"/>
          <w:szCs w:val="40"/>
        </w:rPr>
        <w:br/>
      </w:r>
      <w:r w:rsidRPr="008639BC">
        <w:rPr>
          <w:sz w:val="40"/>
          <w:szCs w:val="40"/>
        </w:rPr>
        <w:t xml:space="preserve">по </w:t>
      </w:r>
      <w:r w:rsidR="006C1842" w:rsidRPr="008639BC">
        <w:rPr>
          <w:sz w:val="40"/>
          <w:szCs w:val="40"/>
        </w:rPr>
        <w:t>корпоративному членству</w:t>
      </w:r>
      <w:r w:rsidR="00ED5A99" w:rsidRPr="008639BC">
        <w:rPr>
          <w:sz w:val="40"/>
          <w:szCs w:val="40"/>
        </w:rPr>
        <w:t xml:space="preserve"> </w:t>
      </w:r>
    </w:p>
    <w:p w:rsidR="002014C8" w:rsidRPr="008639BC" w:rsidRDefault="00ED5A99" w:rsidP="002014C8">
      <w:pPr>
        <w:jc w:val="center"/>
        <w:rPr>
          <w:sz w:val="40"/>
          <w:szCs w:val="40"/>
        </w:rPr>
      </w:pPr>
      <w:r w:rsidRPr="008639BC">
        <w:rPr>
          <w:sz w:val="40"/>
          <w:szCs w:val="40"/>
        </w:rPr>
        <w:t>Петербургск</w:t>
      </w:r>
      <w:r w:rsidR="000C620E" w:rsidRPr="008639BC">
        <w:rPr>
          <w:sz w:val="40"/>
          <w:szCs w:val="40"/>
        </w:rPr>
        <w:t>ого</w:t>
      </w:r>
      <w:r w:rsidRPr="008639BC">
        <w:rPr>
          <w:sz w:val="40"/>
          <w:szCs w:val="40"/>
        </w:rPr>
        <w:t xml:space="preserve"> профессионально</w:t>
      </w:r>
      <w:r w:rsidR="000C620E" w:rsidRPr="008639BC">
        <w:rPr>
          <w:sz w:val="40"/>
          <w:szCs w:val="40"/>
        </w:rPr>
        <w:t>го</w:t>
      </w:r>
      <w:r w:rsidRPr="008639BC">
        <w:rPr>
          <w:sz w:val="40"/>
          <w:szCs w:val="40"/>
        </w:rPr>
        <w:t xml:space="preserve"> кадрово</w:t>
      </w:r>
      <w:r w:rsidR="000C620E" w:rsidRPr="008639BC">
        <w:rPr>
          <w:sz w:val="40"/>
          <w:szCs w:val="40"/>
        </w:rPr>
        <w:t>го</w:t>
      </w:r>
      <w:r w:rsidR="008B2E7D" w:rsidRPr="008639BC">
        <w:rPr>
          <w:sz w:val="40"/>
          <w:szCs w:val="40"/>
        </w:rPr>
        <w:br/>
      </w:r>
      <w:r w:rsidRPr="008639BC">
        <w:rPr>
          <w:sz w:val="40"/>
          <w:szCs w:val="40"/>
        </w:rPr>
        <w:t>клуб</w:t>
      </w:r>
      <w:r w:rsidR="000C620E" w:rsidRPr="008639BC">
        <w:rPr>
          <w:sz w:val="40"/>
          <w:szCs w:val="40"/>
        </w:rPr>
        <w:t>а</w:t>
      </w:r>
      <w:r w:rsidRPr="008639BC">
        <w:rPr>
          <w:sz w:val="40"/>
          <w:szCs w:val="40"/>
        </w:rPr>
        <w:t xml:space="preserve"> </w:t>
      </w:r>
      <w:r w:rsidR="00B468EF" w:rsidRPr="008639BC">
        <w:rPr>
          <w:sz w:val="40"/>
          <w:szCs w:val="40"/>
        </w:rPr>
        <w:t>«Кочубей»</w:t>
      </w:r>
    </w:p>
    <w:p w:rsidR="00F63EF4" w:rsidRPr="008639BC" w:rsidRDefault="00F63EF4" w:rsidP="00F63EF4">
      <w:pPr>
        <w:pStyle w:val="aa"/>
        <w:spacing w:before="160" w:after="160"/>
        <w:rPr>
          <w:sz w:val="22"/>
          <w:szCs w:val="22"/>
          <w:lang w:val="ru-RU"/>
        </w:rPr>
      </w:pPr>
    </w:p>
    <w:p w:rsidR="00F63EF4" w:rsidRPr="008639BC" w:rsidRDefault="00F63EF4" w:rsidP="00F63EF4">
      <w:pPr>
        <w:pStyle w:val="aa"/>
        <w:spacing w:before="160" w:after="160"/>
        <w:rPr>
          <w:sz w:val="22"/>
          <w:szCs w:val="22"/>
          <w:lang w:val="ru-RU"/>
        </w:rPr>
      </w:pPr>
    </w:p>
    <w:p w:rsidR="00F63EF4" w:rsidRDefault="00F63EF4" w:rsidP="00ED5A99">
      <w:pPr>
        <w:rPr>
          <w:szCs w:val="20"/>
        </w:rPr>
      </w:pPr>
    </w:p>
    <w:p w:rsidR="001B0DBC" w:rsidRDefault="001B0DBC" w:rsidP="00ED5A99">
      <w:pPr>
        <w:rPr>
          <w:szCs w:val="20"/>
        </w:rPr>
      </w:pPr>
    </w:p>
    <w:p w:rsidR="001B0DBC" w:rsidRDefault="001B0DBC" w:rsidP="00ED5A99">
      <w:pPr>
        <w:rPr>
          <w:szCs w:val="20"/>
        </w:rPr>
      </w:pPr>
    </w:p>
    <w:p w:rsidR="001B0DBC" w:rsidRDefault="001B0DBC" w:rsidP="00ED5A99">
      <w:pPr>
        <w:rPr>
          <w:szCs w:val="20"/>
        </w:rPr>
      </w:pPr>
    </w:p>
    <w:p w:rsidR="001B0DBC" w:rsidRDefault="001B0DBC" w:rsidP="00ED5A99">
      <w:pPr>
        <w:rPr>
          <w:szCs w:val="20"/>
        </w:rPr>
      </w:pPr>
    </w:p>
    <w:p w:rsidR="001B0DBC" w:rsidRDefault="001B0DBC" w:rsidP="00ED5A99">
      <w:pPr>
        <w:rPr>
          <w:szCs w:val="20"/>
        </w:rPr>
      </w:pPr>
    </w:p>
    <w:p w:rsidR="001B0DBC" w:rsidRDefault="001B0DBC" w:rsidP="00ED5A99">
      <w:pPr>
        <w:rPr>
          <w:szCs w:val="20"/>
        </w:rPr>
      </w:pPr>
    </w:p>
    <w:p w:rsidR="001B0DBC" w:rsidRDefault="001B0DBC" w:rsidP="00ED5A99">
      <w:pPr>
        <w:rPr>
          <w:szCs w:val="20"/>
        </w:rPr>
      </w:pPr>
    </w:p>
    <w:p w:rsidR="001B0DBC" w:rsidRDefault="001B0DBC" w:rsidP="00ED5A99">
      <w:pPr>
        <w:rPr>
          <w:szCs w:val="20"/>
        </w:rPr>
      </w:pPr>
    </w:p>
    <w:p w:rsidR="001B0DBC" w:rsidRDefault="001B0DBC" w:rsidP="00ED5A99">
      <w:pPr>
        <w:rPr>
          <w:szCs w:val="20"/>
        </w:rPr>
      </w:pPr>
    </w:p>
    <w:p w:rsidR="001B0DBC" w:rsidRDefault="001B0DBC" w:rsidP="00ED5A99">
      <w:pPr>
        <w:rPr>
          <w:szCs w:val="20"/>
        </w:rPr>
      </w:pPr>
    </w:p>
    <w:p w:rsidR="001B0DBC" w:rsidRDefault="001B0DBC" w:rsidP="00ED5A99">
      <w:pPr>
        <w:rPr>
          <w:szCs w:val="20"/>
        </w:rPr>
      </w:pPr>
    </w:p>
    <w:p w:rsidR="001B0DBC" w:rsidRDefault="001B0DBC" w:rsidP="00ED5A99">
      <w:pPr>
        <w:rPr>
          <w:szCs w:val="20"/>
        </w:rPr>
      </w:pPr>
    </w:p>
    <w:p w:rsidR="001B0DBC" w:rsidRPr="008639BC" w:rsidRDefault="001B0DBC" w:rsidP="00ED5A99">
      <w:pPr>
        <w:rPr>
          <w:szCs w:val="20"/>
        </w:rPr>
      </w:pPr>
    </w:p>
    <w:p w:rsidR="00635FED" w:rsidRPr="00852C24" w:rsidRDefault="00635FED" w:rsidP="009A22E6">
      <w:pPr>
        <w:spacing w:before="160" w:after="160"/>
        <w:ind w:left="5040"/>
        <w:rPr>
          <w:sz w:val="14"/>
          <w:szCs w:val="14"/>
        </w:rPr>
      </w:pPr>
    </w:p>
    <w:p w:rsidR="006E68F3" w:rsidRDefault="006E68F3" w:rsidP="002F4A89">
      <w:pPr>
        <w:pStyle w:val="a8"/>
        <w:rPr>
          <w:rFonts w:ascii="Times New Roman" w:hAnsi="Times New Roman"/>
          <w:b/>
          <w:color w:val="2C5A57"/>
        </w:rPr>
      </w:pPr>
    </w:p>
    <w:p w:rsidR="006E68F3" w:rsidRDefault="006E68F3" w:rsidP="002F4A89">
      <w:pPr>
        <w:pStyle w:val="a8"/>
        <w:rPr>
          <w:rFonts w:ascii="Times New Roman" w:hAnsi="Times New Roman"/>
          <w:b/>
          <w:color w:val="2C5A57"/>
        </w:rPr>
      </w:pPr>
    </w:p>
    <w:p w:rsidR="002F4A89" w:rsidRPr="006E68F3" w:rsidRDefault="002F4A89" w:rsidP="006E68F3">
      <w:pPr>
        <w:pStyle w:val="a8"/>
        <w:jc w:val="center"/>
        <w:rPr>
          <w:rFonts w:ascii="Times New Roman" w:hAnsi="Times New Roman"/>
          <w:b/>
          <w:color w:val="2C5A57"/>
        </w:rPr>
      </w:pPr>
      <w:r w:rsidRPr="006E68F3">
        <w:rPr>
          <w:rFonts w:ascii="Times New Roman" w:hAnsi="Times New Roman"/>
          <w:b/>
          <w:color w:val="2C5A57"/>
        </w:rPr>
        <w:t xml:space="preserve">Петербургский профессиональный кадровый клуб </w:t>
      </w:r>
      <w:r w:rsidR="00B468EF" w:rsidRPr="006E68F3">
        <w:rPr>
          <w:rFonts w:ascii="Times New Roman" w:hAnsi="Times New Roman"/>
          <w:b/>
          <w:color w:val="2C5A57"/>
        </w:rPr>
        <w:t>«Кочубей»</w:t>
      </w:r>
    </w:p>
    <w:p w:rsidR="002F4A89" w:rsidRPr="006E68F3" w:rsidRDefault="002F4A89" w:rsidP="006E68F3">
      <w:pPr>
        <w:pStyle w:val="a8"/>
        <w:jc w:val="center"/>
        <w:rPr>
          <w:rFonts w:ascii="Times New Roman" w:hAnsi="Times New Roman"/>
          <w:color w:val="2C5A57"/>
        </w:rPr>
      </w:pPr>
      <w:smartTag w:uri="urn:schemas-microsoft-com:office:smarttags" w:element="metricconverter">
        <w:smartTagPr>
          <w:attr w:name="ProductID" w:val="199178 г"/>
        </w:smartTagPr>
        <w:r w:rsidRPr="006E68F3">
          <w:rPr>
            <w:rFonts w:ascii="Times New Roman" w:hAnsi="Times New Roman"/>
            <w:color w:val="2C5A57"/>
          </w:rPr>
          <w:t>199178 г</w:t>
        </w:r>
      </w:smartTag>
      <w:r w:rsidRPr="006E68F3">
        <w:rPr>
          <w:rFonts w:ascii="Times New Roman" w:hAnsi="Times New Roman"/>
          <w:color w:val="2C5A57"/>
        </w:rPr>
        <w:t xml:space="preserve">. Санкт-Петербург, Малый пр. </w:t>
      </w:r>
      <w:r w:rsidR="000C620E" w:rsidRPr="006E68F3">
        <w:rPr>
          <w:rFonts w:ascii="Times New Roman" w:hAnsi="Times New Roman"/>
          <w:color w:val="2C5A57"/>
        </w:rPr>
        <w:t>В.О., дом 54, лит. А 1, бизнес-центр Гранат, офис 313</w:t>
      </w:r>
    </w:p>
    <w:p w:rsidR="002F4A89" w:rsidRPr="001D18EC" w:rsidRDefault="002F4A89" w:rsidP="006E68F3">
      <w:pPr>
        <w:pStyle w:val="a8"/>
        <w:jc w:val="center"/>
        <w:rPr>
          <w:rFonts w:ascii="Times New Roman" w:hAnsi="Times New Roman"/>
          <w:color w:val="2C5A57"/>
        </w:rPr>
      </w:pPr>
      <w:r w:rsidRPr="006E68F3">
        <w:rPr>
          <w:rFonts w:ascii="Times New Roman" w:hAnsi="Times New Roman"/>
          <w:color w:val="2C5A57"/>
        </w:rPr>
        <w:t xml:space="preserve">Тел.: +7 (812) 740 18 11 Моб.: </w:t>
      </w:r>
      <w:r w:rsidR="00774C45" w:rsidRPr="00774C45">
        <w:rPr>
          <w:rFonts w:ascii="Times New Roman" w:hAnsi="Times New Roman"/>
          <w:color w:val="2C5A57"/>
        </w:rPr>
        <w:t>+7 (9</w:t>
      </w:r>
      <w:r w:rsidR="001E2665">
        <w:rPr>
          <w:rFonts w:ascii="Times New Roman" w:hAnsi="Times New Roman"/>
          <w:color w:val="2C5A57"/>
        </w:rPr>
        <w:t>3</w:t>
      </w:r>
      <w:r w:rsidR="00E42F0C" w:rsidRPr="00445802">
        <w:rPr>
          <w:rFonts w:ascii="Times New Roman" w:hAnsi="Times New Roman"/>
          <w:color w:val="2C5A57"/>
        </w:rPr>
        <w:t>1</w:t>
      </w:r>
      <w:r w:rsidR="00774C45" w:rsidRPr="001D18EC">
        <w:rPr>
          <w:rFonts w:ascii="Times New Roman" w:hAnsi="Times New Roman"/>
          <w:color w:val="2C5A57"/>
        </w:rPr>
        <w:t xml:space="preserve">) </w:t>
      </w:r>
      <w:r w:rsidR="001E2665">
        <w:rPr>
          <w:rFonts w:ascii="Times New Roman" w:hAnsi="Times New Roman"/>
          <w:color w:val="2C5A57"/>
        </w:rPr>
        <w:t>295-98-88</w:t>
      </w:r>
    </w:p>
    <w:p w:rsidR="002F4A89" w:rsidRPr="00445802" w:rsidRDefault="001E2665" w:rsidP="006E68F3">
      <w:pPr>
        <w:pStyle w:val="a8"/>
        <w:jc w:val="center"/>
        <w:rPr>
          <w:rFonts w:ascii="Times New Roman" w:hAnsi="Times New Roman"/>
        </w:rPr>
      </w:pPr>
      <w:hyperlink r:id="rId10" w:history="1">
        <w:r w:rsidRPr="00957A85">
          <w:rPr>
            <w:rStyle w:val="a7"/>
            <w:rFonts w:ascii="Times New Roman" w:hAnsi="Times New Roman"/>
            <w:lang w:val="en-US"/>
          </w:rPr>
          <w:t>ad</w:t>
        </w:r>
        <w:r w:rsidRPr="00957A85">
          <w:rPr>
            <w:rStyle w:val="a7"/>
            <w:rFonts w:ascii="Times New Roman" w:hAnsi="Times New Roman"/>
          </w:rPr>
          <w:t>.</w:t>
        </w:r>
        <w:r w:rsidRPr="00957A85">
          <w:rPr>
            <w:rStyle w:val="a7"/>
            <w:rFonts w:ascii="Times New Roman" w:hAnsi="Times New Roman"/>
            <w:lang w:val="en-US"/>
          </w:rPr>
          <w:t>dir</w:t>
        </w:r>
        <w:r w:rsidRPr="00957A85">
          <w:rPr>
            <w:rStyle w:val="a7"/>
            <w:rFonts w:ascii="Times New Roman" w:hAnsi="Times New Roman"/>
          </w:rPr>
          <w:t>@clubkochubey.ru</w:t>
        </w:r>
      </w:hyperlink>
      <w:r w:rsidR="00E42F0C">
        <w:rPr>
          <w:rFonts w:ascii="Times New Roman" w:hAnsi="Times New Roman"/>
        </w:rPr>
        <w:t xml:space="preserve"> </w:t>
      </w:r>
    </w:p>
    <w:p w:rsidR="002F4A89" w:rsidRPr="008B2E7D" w:rsidRDefault="001E2665" w:rsidP="006E68F3">
      <w:pPr>
        <w:pStyle w:val="a8"/>
        <w:jc w:val="center"/>
      </w:pPr>
      <w:hyperlink r:id="rId11" w:history="1">
        <w:r w:rsidR="002F4A89" w:rsidRPr="008B2E7D">
          <w:rPr>
            <w:rStyle w:val="a7"/>
            <w:rFonts w:ascii="Times New Roman" w:hAnsi="Times New Roman"/>
            <w:lang w:val="en-US"/>
          </w:rPr>
          <w:t>www</w:t>
        </w:r>
        <w:r w:rsidR="002F4A89" w:rsidRPr="008B2E7D">
          <w:rPr>
            <w:rStyle w:val="a7"/>
            <w:rFonts w:ascii="Times New Roman" w:hAnsi="Times New Roman"/>
          </w:rPr>
          <w:t>.clubkochubey.ru</w:t>
        </w:r>
      </w:hyperlink>
    </w:p>
    <w:p w:rsidR="00F63EF4" w:rsidRDefault="00F63EF4" w:rsidP="00F63EF4">
      <w:pPr>
        <w:tabs>
          <w:tab w:val="center" w:pos="4677"/>
          <w:tab w:val="right" w:pos="9355"/>
        </w:tabs>
        <w:spacing w:before="20" w:after="20"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:rsidR="00F63EF4" w:rsidRDefault="00F63EF4" w:rsidP="00F63EF4">
      <w:pPr>
        <w:tabs>
          <w:tab w:val="center" w:pos="4677"/>
          <w:tab w:val="right" w:pos="9355"/>
        </w:tabs>
        <w:spacing w:before="20" w:after="20"/>
        <w:rPr>
          <w:sz w:val="14"/>
          <w:szCs w:val="14"/>
        </w:rPr>
      </w:pPr>
    </w:p>
    <w:p w:rsidR="00F63EF4" w:rsidRDefault="00F63EF4" w:rsidP="00F63EF4">
      <w:pPr>
        <w:tabs>
          <w:tab w:val="center" w:pos="4677"/>
          <w:tab w:val="right" w:pos="9355"/>
        </w:tabs>
        <w:spacing w:before="20" w:after="20"/>
        <w:rPr>
          <w:sz w:val="14"/>
        </w:rPr>
      </w:pPr>
    </w:p>
    <w:p w:rsidR="00EB7D62" w:rsidRDefault="00EB7D62" w:rsidP="00EB7D62">
      <w:pPr>
        <w:rPr>
          <w:rFonts w:ascii="CharterCTT" w:hAnsi="CharterCTT"/>
          <w:szCs w:val="56"/>
        </w:rPr>
      </w:pPr>
      <w:bookmarkStart w:id="0" w:name="p16435-2"/>
      <w:bookmarkStart w:id="1" w:name="p16435-3"/>
      <w:bookmarkStart w:id="2" w:name="p16435-4"/>
      <w:bookmarkStart w:id="3" w:name="p16435-5"/>
      <w:bookmarkStart w:id="4" w:name="_Toc271810095"/>
      <w:bookmarkStart w:id="5" w:name="_Toc189487141"/>
      <w:bookmarkStart w:id="6" w:name="_Toc193024920"/>
      <w:bookmarkStart w:id="7" w:name="_Toc225584088"/>
      <w:bookmarkStart w:id="8" w:name="_Toc93728916"/>
      <w:bookmarkStart w:id="9" w:name="_Toc116234229"/>
      <w:bookmarkEnd w:id="0"/>
      <w:bookmarkEnd w:id="1"/>
      <w:bookmarkEnd w:id="2"/>
      <w:bookmarkEnd w:id="3"/>
    </w:p>
    <w:p w:rsidR="00EB7D62" w:rsidRPr="00F61482" w:rsidRDefault="00A5294B" w:rsidP="009F620D">
      <w:pPr>
        <w:tabs>
          <w:tab w:val="left" w:pos="1418"/>
        </w:tabs>
        <w:ind w:right="1557"/>
        <w:rPr>
          <w:rFonts w:ascii="CharterCTT" w:hAnsi="CharterCTT"/>
          <w:b/>
          <w:i/>
          <w:szCs w:val="56"/>
        </w:rPr>
      </w:pPr>
      <w:r w:rsidRPr="00F61482">
        <w:rPr>
          <w:b/>
          <w:i/>
        </w:rPr>
        <w:t>Уважае</w:t>
      </w:r>
      <w:r w:rsidR="00F22A62" w:rsidRPr="00F61482">
        <w:rPr>
          <w:b/>
          <w:i/>
        </w:rPr>
        <w:t>м</w:t>
      </w:r>
      <w:r w:rsidR="005C00D5" w:rsidRPr="00F61482">
        <w:rPr>
          <w:b/>
          <w:i/>
        </w:rPr>
        <w:t>ые коллеги</w:t>
      </w:r>
      <w:r w:rsidR="00EB7D62" w:rsidRPr="00F61482">
        <w:rPr>
          <w:b/>
          <w:i/>
        </w:rPr>
        <w:t>!</w:t>
      </w:r>
    </w:p>
    <w:p w:rsidR="00EB7D62" w:rsidRDefault="00EB7D62" w:rsidP="009F620D">
      <w:pPr>
        <w:tabs>
          <w:tab w:val="left" w:pos="1418"/>
        </w:tabs>
        <w:spacing w:line="264" w:lineRule="auto"/>
        <w:ind w:right="1557" w:firstLine="567"/>
      </w:pPr>
    </w:p>
    <w:p w:rsidR="00EB7D62" w:rsidRPr="005B07BF" w:rsidRDefault="009A0121" w:rsidP="00D94B10">
      <w:pPr>
        <w:tabs>
          <w:tab w:val="left" w:pos="1418"/>
        </w:tabs>
        <w:spacing w:line="264" w:lineRule="auto"/>
        <w:ind w:right="1557"/>
        <w:jc w:val="both"/>
      </w:pPr>
      <w:r>
        <w:rPr>
          <w:noProof/>
        </w:rPr>
        <w:drawing>
          <wp:anchor distT="0" distB="0" distL="114300" distR="114300" simplePos="0" relativeHeight="251738624" behindDoc="0" locked="0" layoutInCell="1" allowOverlap="1" wp14:anchorId="79878237" wp14:editId="5E9B6D9E">
            <wp:simplePos x="0" y="0"/>
            <wp:positionH relativeFrom="column">
              <wp:posOffset>5338445</wp:posOffset>
            </wp:positionH>
            <wp:positionV relativeFrom="paragraph">
              <wp:posOffset>73025</wp:posOffset>
            </wp:positionV>
            <wp:extent cx="866775" cy="137985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ide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D62" w:rsidRPr="005B07BF">
        <w:t>Уже 1</w:t>
      </w:r>
      <w:r w:rsidR="004703E4" w:rsidRPr="004703E4">
        <w:t>4</w:t>
      </w:r>
      <w:r w:rsidR="00EB7D62" w:rsidRPr="005B07BF">
        <w:t xml:space="preserve"> лет Петербургский профессиональный кадровый клуб </w:t>
      </w:r>
      <w:r w:rsidR="00B468EF">
        <w:t>«Кочубей»</w:t>
      </w:r>
      <w:r w:rsidR="00856838" w:rsidRPr="005B07BF">
        <w:t xml:space="preserve"> объединяет петербургских директоров по персоналу, руководителей департаментов персонала и </w:t>
      </w:r>
      <w:proofErr w:type="gramStart"/>
      <w:r w:rsidR="00856838" w:rsidRPr="005B07BF">
        <w:t>топ-менеджеров</w:t>
      </w:r>
      <w:proofErr w:type="gramEnd"/>
      <w:r w:rsidR="00856838" w:rsidRPr="005B07BF">
        <w:t xml:space="preserve">, интересующихся новейшей практикой в области </w:t>
      </w:r>
      <w:r w:rsidR="00856838" w:rsidRPr="005B07BF">
        <w:rPr>
          <w:lang w:val="en-US"/>
        </w:rPr>
        <w:t>HR</w:t>
      </w:r>
      <w:r w:rsidR="00856838" w:rsidRPr="005B07BF">
        <w:t>.</w:t>
      </w:r>
    </w:p>
    <w:p w:rsidR="00856838" w:rsidRDefault="00856838" w:rsidP="00D94B10">
      <w:pPr>
        <w:tabs>
          <w:tab w:val="left" w:pos="1418"/>
        </w:tabs>
        <w:spacing w:line="264" w:lineRule="auto"/>
        <w:ind w:right="1557"/>
        <w:jc w:val="both"/>
      </w:pPr>
      <w:r w:rsidRPr="005B07BF">
        <w:t xml:space="preserve">За эти годы многие из наших первых участников прошли </w:t>
      </w:r>
      <w:r w:rsidR="00987075" w:rsidRPr="005B07BF">
        <w:t>тернистый путь</w:t>
      </w:r>
      <w:r w:rsidRPr="005B07BF">
        <w:t xml:space="preserve"> директор</w:t>
      </w:r>
      <w:r w:rsidR="005D380E" w:rsidRPr="005B07BF">
        <w:t>ов</w:t>
      </w:r>
      <w:r w:rsidRPr="005B07BF">
        <w:t xml:space="preserve"> по персоналу</w:t>
      </w:r>
      <w:r w:rsidR="00987075" w:rsidRPr="005B07BF">
        <w:t xml:space="preserve"> крупнейших компаний Санкт-Петербурга и России</w:t>
      </w:r>
      <w:r w:rsidRPr="005B07BF">
        <w:t xml:space="preserve">, многие </w:t>
      </w:r>
      <w:r w:rsidR="005D380E" w:rsidRPr="005B07BF">
        <w:t>стали высшими менеджерами ведущих российских и зарубежных компаний, некоторые успешно развивают собственный бизнес.</w:t>
      </w:r>
    </w:p>
    <w:p w:rsidR="008639BC" w:rsidRPr="005B07BF" w:rsidRDefault="009F620D" w:rsidP="00D94B10">
      <w:pPr>
        <w:tabs>
          <w:tab w:val="left" w:pos="1418"/>
        </w:tabs>
        <w:spacing w:line="264" w:lineRule="auto"/>
        <w:ind w:right="1557"/>
        <w:jc w:val="both"/>
      </w:pPr>
      <w:r w:rsidRPr="005B07BF">
        <w:rPr>
          <w:rStyle w:val="af2"/>
          <w:i w:val="0"/>
        </w:rPr>
        <w:t>Мы рады пригласить Вас присоединиться к  сообществу и внести свой вклад в развитие управления персоналом в Санкт-Петербурге и России.</w:t>
      </w:r>
    </w:p>
    <w:p w:rsidR="00D94B10" w:rsidRDefault="00D94B10" w:rsidP="009F620D">
      <w:pPr>
        <w:tabs>
          <w:tab w:val="left" w:pos="1418"/>
          <w:tab w:val="left" w:pos="9354"/>
        </w:tabs>
        <w:spacing w:line="264" w:lineRule="auto"/>
        <w:ind w:right="1557"/>
        <w:jc w:val="right"/>
        <w:rPr>
          <w:i/>
        </w:rPr>
      </w:pPr>
    </w:p>
    <w:p w:rsidR="00EB7D62" w:rsidRDefault="00EB7D62" w:rsidP="009F620D">
      <w:pPr>
        <w:tabs>
          <w:tab w:val="left" w:pos="1418"/>
          <w:tab w:val="left" w:pos="9354"/>
        </w:tabs>
        <w:spacing w:line="264" w:lineRule="auto"/>
        <w:ind w:right="1557"/>
        <w:jc w:val="right"/>
        <w:rPr>
          <w:i/>
        </w:rPr>
      </w:pPr>
      <w:r w:rsidRPr="009F6003">
        <w:rPr>
          <w:i/>
        </w:rPr>
        <w:t>Валерий Владимирович Куприн</w:t>
      </w:r>
      <w:r w:rsidRPr="009F6003">
        <w:rPr>
          <w:i/>
        </w:rPr>
        <w:br/>
        <w:t>Президент Петербургского профессионального</w:t>
      </w:r>
      <w:r>
        <w:rPr>
          <w:i/>
        </w:rPr>
        <w:br/>
      </w:r>
      <w:r w:rsidRPr="009F6003">
        <w:rPr>
          <w:i/>
        </w:rPr>
        <w:t xml:space="preserve"> кадрового клуба </w:t>
      </w:r>
      <w:r w:rsidR="00B468EF">
        <w:rPr>
          <w:i/>
        </w:rPr>
        <w:t>«Кочубей»</w:t>
      </w:r>
      <w:r w:rsidRPr="009F6003">
        <w:rPr>
          <w:i/>
        </w:rPr>
        <w:br/>
        <w:t>кандидат философских наук</w:t>
      </w:r>
      <w:r>
        <w:rPr>
          <w:i/>
        </w:rPr>
        <w:t xml:space="preserve"> </w:t>
      </w:r>
    </w:p>
    <w:p w:rsidR="00DB5792" w:rsidRDefault="00DB5792" w:rsidP="009F620D">
      <w:pPr>
        <w:tabs>
          <w:tab w:val="left" w:pos="1418"/>
        </w:tabs>
        <w:ind w:right="1557"/>
        <w:jc w:val="right"/>
        <w:rPr>
          <w:i/>
        </w:rPr>
      </w:pPr>
    </w:p>
    <w:p w:rsidR="00DB5792" w:rsidRPr="009F6003" w:rsidRDefault="00DB5792" w:rsidP="009F620D">
      <w:pPr>
        <w:tabs>
          <w:tab w:val="left" w:pos="1418"/>
        </w:tabs>
        <w:ind w:right="1557"/>
        <w:jc w:val="right"/>
        <w:rPr>
          <w:i/>
        </w:rPr>
      </w:pPr>
    </w:p>
    <w:p w:rsidR="00F63EF4" w:rsidRPr="008C6488" w:rsidRDefault="001F3BC7" w:rsidP="009F620D">
      <w:pPr>
        <w:pStyle w:val="1"/>
        <w:keepNext w:val="0"/>
        <w:keepLines w:val="0"/>
        <w:numPr>
          <w:ilvl w:val="0"/>
          <w:numId w:val="7"/>
        </w:numPr>
        <w:tabs>
          <w:tab w:val="left" w:pos="1418"/>
        </w:tabs>
        <w:kinsoku w:val="0"/>
        <w:overflowPunct w:val="0"/>
        <w:spacing w:before="0" w:after="360"/>
        <w:ind w:left="357" w:right="1557" w:hanging="357"/>
        <w:rPr>
          <w:rFonts w:ascii="CharterCTT" w:hAnsi="CharterCTT"/>
          <w:color w:val="2C5A57"/>
          <w:szCs w:val="56"/>
        </w:rPr>
      </w:pPr>
      <w:r>
        <w:rPr>
          <w:rFonts w:ascii="CharterCTT" w:hAnsi="CharterCTT"/>
          <w:noProof/>
          <w:color w:val="2C5A57"/>
          <w:szCs w:val="56"/>
        </w:rPr>
        <w:drawing>
          <wp:anchor distT="0" distB="0" distL="114300" distR="114300" simplePos="0" relativeHeight="251658752" behindDoc="1" locked="0" layoutInCell="1" allowOverlap="1" wp14:anchorId="0BC926FC" wp14:editId="3EE94A31">
            <wp:simplePos x="0" y="0"/>
            <wp:positionH relativeFrom="column">
              <wp:posOffset>5109845</wp:posOffset>
            </wp:positionH>
            <wp:positionV relativeFrom="paragraph">
              <wp:posOffset>37465</wp:posOffset>
            </wp:positionV>
            <wp:extent cx="1143000" cy="857250"/>
            <wp:effectExtent l="19050" t="0" r="0" b="0"/>
            <wp:wrapTight wrapText="bothSides">
              <wp:wrapPolygon edited="0">
                <wp:start x="-360" y="0"/>
                <wp:lineTo x="-360" y="21120"/>
                <wp:lineTo x="21600" y="21120"/>
                <wp:lineTo x="21600" y="0"/>
                <wp:lineTo x="-360" y="0"/>
              </wp:wrapPolygon>
            </wp:wrapTight>
            <wp:docPr id="3" name="Рисунок 3" descr="C:\Documents and Settings\kate\Рабочий стол\Meetings_foto\2009_05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kate\Рабочий стол\Meetings_foto\2009_05_0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3EF4" w:rsidRPr="008C6488">
        <w:rPr>
          <w:rFonts w:ascii="CharterCTT" w:hAnsi="CharterCTT"/>
          <w:color w:val="2C5A57"/>
          <w:szCs w:val="56"/>
        </w:rPr>
        <w:t xml:space="preserve">О </w:t>
      </w:r>
      <w:r w:rsidR="0028107C" w:rsidRPr="008C6488">
        <w:rPr>
          <w:color w:val="2C5A57"/>
        </w:rPr>
        <w:t xml:space="preserve">Петербургском профессиональном кадровом </w:t>
      </w:r>
      <w:proofErr w:type="gramStart"/>
      <w:r w:rsidR="0028107C" w:rsidRPr="008C6488">
        <w:rPr>
          <w:color w:val="2C5A57"/>
        </w:rPr>
        <w:t>клубе</w:t>
      </w:r>
      <w:proofErr w:type="gramEnd"/>
      <w:r w:rsidR="0028107C" w:rsidRPr="008C6488">
        <w:rPr>
          <w:color w:val="2C5A57"/>
        </w:rPr>
        <w:t xml:space="preserve"> </w:t>
      </w:r>
      <w:r w:rsidR="00B468EF" w:rsidRPr="008C6488">
        <w:rPr>
          <w:color w:val="2C5A57"/>
        </w:rPr>
        <w:t>«Кочубей»</w:t>
      </w:r>
      <w:bookmarkEnd w:id="4"/>
    </w:p>
    <w:p w:rsidR="00F63EF4" w:rsidRPr="009F6003" w:rsidRDefault="00F63EF4" w:rsidP="009F620D">
      <w:pPr>
        <w:tabs>
          <w:tab w:val="left" w:pos="1418"/>
        </w:tabs>
        <w:ind w:right="1557"/>
      </w:pPr>
    </w:p>
    <w:p w:rsidR="00F63EF4" w:rsidRPr="007835CF" w:rsidRDefault="00F63EF4" w:rsidP="00D94B10">
      <w:pPr>
        <w:tabs>
          <w:tab w:val="left" w:pos="1418"/>
        </w:tabs>
        <w:spacing w:line="264" w:lineRule="auto"/>
        <w:ind w:right="1557"/>
        <w:jc w:val="both"/>
      </w:pPr>
      <w:r w:rsidRPr="007835CF">
        <w:t xml:space="preserve">Петербургский профессиональный кадровый клуб </w:t>
      </w:r>
      <w:r w:rsidR="00B468EF" w:rsidRPr="007835CF">
        <w:t>«Кочубей»</w:t>
      </w:r>
      <w:r w:rsidRPr="007835CF">
        <w:t xml:space="preserve"> основан в 1998 году и является старейшим профессиональным объединением специалистов по управлению персоналом в Санкт-Петербурге. </w:t>
      </w:r>
    </w:p>
    <w:p w:rsidR="00F63EF4" w:rsidRPr="007835CF" w:rsidRDefault="001F3BC7" w:rsidP="009F620D">
      <w:pPr>
        <w:tabs>
          <w:tab w:val="left" w:pos="1418"/>
        </w:tabs>
        <w:spacing w:line="264" w:lineRule="auto"/>
        <w:ind w:right="1557" w:firstLine="540"/>
        <w:jc w:val="both"/>
      </w:pPr>
      <w:r>
        <w:rPr>
          <w:noProof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5109845</wp:posOffset>
            </wp:positionH>
            <wp:positionV relativeFrom="paragraph">
              <wp:posOffset>58420</wp:posOffset>
            </wp:positionV>
            <wp:extent cx="1139190" cy="857250"/>
            <wp:effectExtent l="19050" t="0" r="3810" b="0"/>
            <wp:wrapTight wrapText="bothSides">
              <wp:wrapPolygon edited="0">
                <wp:start x="-361" y="0"/>
                <wp:lineTo x="-361" y="21120"/>
                <wp:lineTo x="21672" y="21120"/>
                <wp:lineTo x="21672" y="0"/>
                <wp:lineTo x="-361" y="0"/>
              </wp:wrapPolygon>
            </wp:wrapTight>
            <wp:docPr id="14" name="Рисунок 12" descr="C:\Documents and Settings\kate\Рабочий стол\Meetings_foto\2010_ 04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kate\Рабочий стол\Meetings_foto\2010_ 04_0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3EF4" w:rsidRPr="007835CF">
        <w:t>Основная цель Клуба – создание площадки для обмена мнениями, методиками и наработками между специалистами в области управления персоналом, комфортного общения между коллегами в неформальной обстановке и налаживания деловых связей.</w:t>
      </w:r>
      <w:r w:rsidR="005F3CE6" w:rsidRPr="007835CF">
        <w:t xml:space="preserve"> Мы видим нашей миссией развитие управления персоналом в Санкт-Петербурге</w:t>
      </w:r>
    </w:p>
    <w:p w:rsidR="00F63EF4" w:rsidRPr="007835CF" w:rsidRDefault="00F63EF4" w:rsidP="009F620D">
      <w:pPr>
        <w:tabs>
          <w:tab w:val="left" w:pos="1418"/>
        </w:tabs>
        <w:spacing w:line="264" w:lineRule="auto"/>
        <w:ind w:right="1557" w:firstLine="540"/>
        <w:jc w:val="both"/>
      </w:pPr>
      <w:r w:rsidRPr="007835CF">
        <w:t xml:space="preserve">Политикой Клуба является высокий профессиональный уровень проводимых мероприятий и приглашаемых докладчиков, а также привлечение самых уважаемых и известных HR-специалистов, </w:t>
      </w:r>
      <w:proofErr w:type="gramStart"/>
      <w:r w:rsidRPr="007835CF">
        <w:t>топ-менеджеров</w:t>
      </w:r>
      <w:proofErr w:type="gramEnd"/>
      <w:r w:rsidRPr="007835CF">
        <w:t xml:space="preserve"> и собственников бизнеса Санкт-Петербурга. </w:t>
      </w:r>
    </w:p>
    <w:p w:rsidR="00642143" w:rsidRPr="007835CF" w:rsidRDefault="001F3BC7" w:rsidP="00D94B10">
      <w:pPr>
        <w:tabs>
          <w:tab w:val="left" w:pos="1418"/>
        </w:tabs>
        <w:spacing w:line="264" w:lineRule="auto"/>
        <w:ind w:right="1557"/>
        <w:jc w:val="both"/>
      </w:pPr>
      <w:r>
        <w:rPr>
          <w:noProof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5109845</wp:posOffset>
            </wp:positionH>
            <wp:positionV relativeFrom="paragraph">
              <wp:posOffset>171450</wp:posOffset>
            </wp:positionV>
            <wp:extent cx="1095375" cy="723900"/>
            <wp:effectExtent l="19050" t="0" r="9525" b="0"/>
            <wp:wrapTight wrapText="bothSides">
              <wp:wrapPolygon edited="0">
                <wp:start x="-376" y="0"/>
                <wp:lineTo x="-376" y="21032"/>
                <wp:lineTo x="21788" y="21032"/>
                <wp:lineTo x="21788" y="0"/>
                <wp:lineTo x="-376" y="0"/>
              </wp:wrapPolygon>
            </wp:wrapTight>
            <wp:docPr id="18" name="Рисунок 11" descr="C:\Documents and Settings\kate\Рабочий стол\Meetings_foto\2009_11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kate\Рабочий стол\Meetings_foto\2009_11_0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3EF4" w:rsidRPr="007835CF">
        <w:t xml:space="preserve">Заседания Клуба </w:t>
      </w:r>
      <w:r w:rsidR="00642143" w:rsidRPr="007835CF">
        <w:t xml:space="preserve">проводятся ежемесячно и </w:t>
      </w:r>
      <w:r w:rsidR="00F63EF4" w:rsidRPr="007835CF">
        <w:t xml:space="preserve">ориентированы на собственников бизнеса, генеральных директоров, директоров по персоналу, начальников отделов управления персоналом российских и международных компаний. </w:t>
      </w:r>
    </w:p>
    <w:p w:rsidR="00F355AA" w:rsidRPr="007835CF" w:rsidRDefault="00642143" w:rsidP="00D94B10">
      <w:pPr>
        <w:tabs>
          <w:tab w:val="left" w:pos="1418"/>
        </w:tabs>
        <w:spacing w:line="264" w:lineRule="auto"/>
        <w:ind w:right="1557"/>
        <w:jc w:val="both"/>
      </w:pPr>
      <w:r w:rsidRPr="007835CF">
        <w:t xml:space="preserve">В заседаниях нашего Клуба участвуют представители компаний: </w:t>
      </w:r>
      <w:r w:rsidR="00DB5792" w:rsidRPr="007835CF">
        <w:t>«</w:t>
      </w:r>
      <w:r w:rsidRPr="007835CF">
        <w:t>ТГК-1</w:t>
      </w:r>
      <w:r w:rsidR="00DB5792" w:rsidRPr="007835CF">
        <w:t>»</w:t>
      </w:r>
      <w:r w:rsidRPr="007835CF">
        <w:t xml:space="preserve">, </w:t>
      </w:r>
      <w:r w:rsidR="00DB5792" w:rsidRPr="007835CF">
        <w:t>«</w:t>
      </w:r>
      <w:r w:rsidRPr="007835CF">
        <w:t>ГАЗПРОМ ИНВЕСТ ЗАПАД</w:t>
      </w:r>
      <w:r w:rsidR="00DB5792" w:rsidRPr="007835CF">
        <w:t>»</w:t>
      </w:r>
      <w:r w:rsidRPr="007835CF">
        <w:t xml:space="preserve">, </w:t>
      </w:r>
      <w:r w:rsidR="00DB5792" w:rsidRPr="007835CF">
        <w:t>«</w:t>
      </w:r>
      <w:r w:rsidRPr="007835CF">
        <w:t>НПО КАТОД</w:t>
      </w:r>
      <w:r w:rsidR="00DB5792" w:rsidRPr="007835CF">
        <w:t>»</w:t>
      </w:r>
      <w:r w:rsidRPr="007835CF">
        <w:t xml:space="preserve">, </w:t>
      </w:r>
      <w:r w:rsidR="00DB5792" w:rsidRPr="007835CF">
        <w:t>«</w:t>
      </w:r>
      <w:r w:rsidRPr="007835CF">
        <w:t xml:space="preserve">ГАЗПРОМНЕФТЬ </w:t>
      </w:r>
      <w:r w:rsidR="00D94B10">
        <w:rPr>
          <w:noProof/>
        </w:rPr>
        <w:lastRenderedPageBreak/>
        <w:drawing>
          <wp:anchor distT="0" distB="0" distL="114300" distR="114300" simplePos="0" relativeHeight="251684352" behindDoc="1" locked="0" layoutInCell="1" allowOverlap="1" wp14:anchorId="4965B70A" wp14:editId="5E2BE2B5">
            <wp:simplePos x="0" y="0"/>
            <wp:positionH relativeFrom="column">
              <wp:posOffset>5138420</wp:posOffset>
            </wp:positionH>
            <wp:positionV relativeFrom="paragraph">
              <wp:posOffset>3175</wp:posOffset>
            </wp:positionV>
            <wp:extent cx="1095375" cy="828675"/>
            <wp:effectExtent l="0" t="0" r="9525" b="9525"/>
            <wp:wrapTight wrapText="bothSides">
              <wp:wrapPolygon edited="0">
                <wp:start x="0" y="0"/>
                <wp:lineTo x="0" y="21352"/>
                <wp:lineTo x="21412" y="21352"/>
                <wp:lineTo x="21412" y="0"/>
                <wp:lineTo x="0" y="0"/>
              </wp:wrapPolygon>
            </wp:wrapTight>
            <wp:docPr id="23" name="Рисунок 14" descr="C:\Documents and Settings\kate\Рабочий стол\Meetings_foto\2010_04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kate\Рабочий стол\Meetings_foto\2010_04_15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35CF">
        <w:t>СЕВЕРО-ЗАПАД,</w:t>
      </w:r>
      <w:r w:rsidR="00DB5792" w:rsidRPr="007835CF">
        <w:t>»</w:t>
      </w:r>
      <w:r w:rsidRPr="007835CF">
        <w:t xml:space="preserve"> </w:t>
      </w:r>
      <w:r w:rsidR="00DB5792" w:rsidRPr="007835CF">
        <w:t>«</w:t>
      </w:r>
      <w:proofErr w:type="spellStart"/>
      <w:r w:rsidRPr="007835CF">
        <w:t>Газпромнефть</w:t>
      </w:r>
      <w:proofErr w:type="spellEnd"/>
      <w:r w:rsidRPr="007835CF">
        <w:t xml:space="preserve"> НТЦ</w:t>
      </w:r>
      <w:r w:rsidR="00DB5792" w:rsidRPr="007835CF">
        <w:t>»</w:t>
      </w:r>
      <w:r w:rsidRPr="007835CF">
        <w:t xml:space="preserve">, </w:t>
      </w:r>
      <w:r w:rsidR="00DB5792" w:rsidRPr="007835CF">
        <w:t>«</w:t>
      </w:r>
      <w:proofErr w:type="spellStart"/>
      <w:r w:rsidRPr="007835CF">
        <w:t>Газпромнефть</w:t>
      </w:r>
      <w:proofErr w:type="spellEnd"/>
      <w:r w:rsidRPr="007835CF">
        <w:t xml:space="preserve"> Марин Бункер</w:t>
      </w:r>
      <w:r w:rsidR="00DB5792" w:rsidRPr="007835CF">
        <w:t>»</w:t>
      </w:r>
      <w:r w:rsidRPr="007835CF">
        <w:t xml:space="preserve">, </w:t>
      </w:r>
      <w:r w:rsidR="00DB5792" w:rsidRPr="007835CF">
        <w:t>группа компаний</w:t>
      </w:r>
      <w:r w:rsidRPr="007835CF">
        <w:t xml:space="preserve"> </w:t>
      </w:r>
      <w:r w:rsidR="00DB5792" w:rsidRPr="007835CF">
        <w:t>«</w:t>
      </w:r>
      <w:proofErr w:type="spellStart"/>
      <w:r w:rsidR="00630FDB" w:rsidRPr="007835CF">
        <w:t>Евросиб</w:t>
      </w:r>
      <w:proofErr w:type="spellEnd"/>
      <w:r w:rsidR="00DB5792" w:rsidRPr="007835CF">
        <w:t>»</w:t>
      </w:r>
      <w:r w:rsidRPr="007835CF">
        <w:t xml:space="preserve">, сеть гипермаркетов </w:t>
      </w:r>
      <w:r w:rsidR="00DB5792" w:rsidRPr="007835CF">
        <w:t>«</w:t>
      </w:r>
      <w:proofErr w:type="spellStart"/>
      <w:r w:rsidRPr="007835CF">
        <w:t>ОКей</w:t>
      </w:r>
      <w:proofErr w:type="spellEnd"/>
      <w:r w:rsidR="00DB5792" w:rsidRPr="007835CF">
        <w:t>»</w:t>
      </w:r>
      <w:r w:rsidRPr="007835CF">
        <w:t xml:space="preserve">, </w:t>
      </w:r>
      <w:r w:rsidR="00DB5792" w:rsidRPr="007835CF">
        <w:t>«</w:t>
      </w:r>
      <w:r w:rsidRPr="007835CF">
        <w:t>Металлопродукция</w:t>
      </w:r>
      <w:r w:rsidR="00DB5792" w:rsidRPr="007835CF">
        <w:t>»</w:t>
      </w:r>
      <w:r w:rsidRPr="007835CF">
        <w:t xml:space="preserve">, </w:t>
      </w:r>
      <w:r w:rsidR="00DB5792" w:rsidRPr="007835CF">
        <w:t>концерн «</w:t>
      </w:r>
      <w:r w:rsidRPr="007835CF">
        <w:t>ДИНЕКС</w:t>
      </w:r>
      <w:r w:rsidR="00DB5792" w:rsidRPr="007835CF">
        <w:t>»</w:t>
      </w:r>
      <w:r w:rsidRPr="007835CF">
        <w:t xml:space="preserve">, </w:t>
      </w:r>
      <w:r w:rsidR="00DB5792" w:rsidRPr="007835CF">
        <w:t>«</w:t>
      </w:r>
      <w:r w:rsidRPr="007835CF">
        <w:t>UPM-</w:t>
      </w:r>
      <w:proofErr w:type="spellStart"/>
      <w:r w:rsidRPr="007835CF">
        <w:t>Kymmene</w:t>
      </w:r>
      <w:proofErr w:type="spellEnd"/>
      <w:r w:rsidR="00DB5792" w:rsidRPr="007835CF">
        <w:t>»</w:t>
      </w:r>
      <w:r w:rsidRPr="007835CF">
        <w:t xml:space="preserve">, </w:t>
      </w:r>
      <w:r w:rsidR="00DB5792" w:rsidRPr="007835CF">
        <w:t>«</w:t>
      </w:r>
      <w:r w:rsidRPr="007835CF">
        <w:t>ДЕКА</w:t>
      </w:r>
      <w:r w:rsidR="00DB5792" w:rsidRPr="007835CF">
        <w:t>»</w:t>
      </w:r>
      <w:r w:rsidRPr="007835CF">
        <w:t xml:space="preserve">, ПО </w:t>
      </w:r>
      <w:r w:rsidR="00DB5792" w:rsidRPr="007835CF">
        <w:t>«</w:t>
      </w:r>
      <w:r w:rsidRPr="007835CF">
        <w:t>ЛЕНСТРОЙМАТЕРИАЛЫ</w:t>
      </w:r>
      <w:r w:rsidR="00DB5792" w:rsidRPr="007835CF">
        <w:t>»</w:t>
      </w:r>
      <w:r w:rsidRPr="007835CF">
        <w:t>,</w:t>
      </w:r>
      <w:r w:rsidR="008E24C8" w:rsidRPr="007835CF">
        <w:t xml:space="preserve"> </w:t>
      </w:r>
      <w:r w:rsidR="00DB5792" w:rsidRPr="007835CF">
        <w:t>«</w:t>
      </w:r>
      <w:r w:rsidR="005C5AE3" w:rsidRPr="007835CF">
        <w:t>3М</w:t>
      </w:r>
      <w:r w:rsidR="00DB5792" w:rsidRPr="007835CF">
        <w:t>»</w:t>
      </w:r>
      <w:r w:rsidR="003C3A3E" w:rsidRPr="007835CF">
        <w:t xml:space="preserve">, </w:t>
      </w:r>
      <w:r w:rsidR="00DB5792" w:rsidRPr="007835CF">
        <w:t>«</w:t>
      </w:r>
      <w:r w:rsidR="005C5AE3" w:rsidRPr="007835CF">
        <w:rPr>
          <w:lang w:val="en-US"/>
        </w:rPr>
        <w:t>British</w:t>
      </w:r>
      <w:r w:rsidR="005C5AE3" w:rsidRPr="007835CF">
        <w:t xml:space="preserve"> </w:t>
      </w:r>
      <w:r w:rsidR="005C5AE3" w:rsidRPr="007835CF">
        <w:rPr>
          <w:lang w:val="en-US"/>
        </w:rPr>
        <w:t>American</w:t>
      </w:r>
      <w:r w:rsidR="005C5AE3" w:rsidRPr="007835CF">
        <w:t xml:space="preserve"> </w:t>
      </w:r>
      <w:r w:rsidR="005C5AE3" w:rsidRPr="007835CF">
        <w:rPr>
          <w:lang w:val="en-US"/>
        </w:rPr>
        <w:t>Tobacco</w:t>
      </w:r>
      <w:r w:rsidR="00DB5792" w:rsidRPr="007835CF">
        <w:t>»</w:t>
      </w:r>
      <w:r w:rsidR="003C3A3E" w:rsidRPr="007835CF">
        <w:t xml:space="preserve">, </w:t>
      </w:r>
      <w:r w:rsidR="00DB5792" w:rsidRPr="007835CF">
        <w:t>«</w:t>
      </w:r>
      <w:r w:rsidR="005C5AE3" w:rsidRPr="007835CF">
        <w:rPr>
          <w:lang w:val="en-US"/>
        </w:rPr>
        <w:t>Digital</w:t>
      </w:r>
      <w:r w:rsidR="005C5AE3" w:rsidRPr="007835CF">
        <w:t xml:space="preserve"> </w:t>
      </w:r>
      <w:r w:rsidR="005C5AE3" w:rsidRPr="007835CF">
        <w:rPr>
          <w:lang w:val="en-US"/>
        </w:rPr>
        <w:t>Design</w:t>
      </w:r>
      <w:r w:rsidR="00DB5792" w:rsidRPr="007835CF">
        <w:t>»,</w:t>
      </w:r>
      <w:r w:rsidR="005C5AE3" w:rsidRPr="007835CF">
        <w:t xml:space="preserve"> </w:t>
      </w:r>
      <w:r w:rsidR="00DB5792" w:rsidRPr="007835CF">
        <w:t>«</w:t>
      </w:r>
      <w:r w:rsidR="005C5AE3" w:rsidRPr="007835CF">
        <w:rPr>
          <w:lang w:val="en-US"/>
        </w:rPr>
        <w:t>IKEA</w:t>
      </w:r>
      <w:r w:rsidR="00DB5792" w:rsidRPr="007835CF">
        <w:t>»</w:t>
      </w:r>
      <w:r w:rsidR="003C3A3E" w:rsidRPr="007835CF">
        <w:t xml:space="preserve">, </w:t>
      </w:r>
      <w:r w:rsidR="00DB5792" w:rsidRPr="007835CF">
        <w:t>«</w:t>
      </w:r>
      <w:proofErr w:type="spellStart"/>
      <w:r w:rsidR="005C5AE3" w:rsidRPr="007835CF">
        <w:rPr>
          <w:lang w:val="en-US"/>
        </w:rPr>
        <w:t>Intercomp</w:t>
      </w:r>
      <w:proofErr w:type="spellEnd"/>
      <w:r w:rsidR="005C5AE3" w:rsidRPr="007835CF">
        <w:t xml:space="preserve"> </w:t>
      </w:r>
      <w:r w:rsidR="005C5AE3" w:rsidRPr="007835CF">
        <w:rPr>
          <w:lang w:val="en-US"/>
        </w:rPr>
        <w:t>Global</w:t>
      </w:r>
      <w:r w:rsidR="005C5AE3" w:rsidRPr="007835CF">
        <w:t xml:space="preserve"> </w:t>
      </w:r>
      <w:r w:rsidR="005C5AE3" w:rsidRPr="007835CF">
        <w:rPr>
          <w:lang w:val="en-US"/>
        </w:rPr>
        <w:t>Services</w:t>
      </w:r>
      <w:r w:rsidR="00DB5792" w:rsidRPr="007835CF">
        <w:t>»</w:t>
      </w:r>
      <w:r w:rsidR="003C3A3E" w:rsidRPr="007835CF">
        <w:t xml:space="preserve">, </w:t>
      </w:r>
      <w:r w:rsidR="00DB5792" w:rsidRPr="007835CF">
        <w:t>«</w:t>
      </w:r>
      <w:proofErr w:type="spellStart"/>
      <w:r w:rsidR="005C5AE3" w:rsidRPr="007835CF">
        <w:rPr>
          <w:lang w:val="en-US"/>
        </w:rPr>
        <w:t>Intermedia</w:t>
      </w:r>
      <w:proofErr w:type="spellEnd"/>
      <w:r w:rsidR="00DB5792" w:rsidRPr="007835CF">
        <w:t>»</w:t>
      </w:r>
      <w:r w:rsidR="003C3A3E" w:rsidRPr="007835CF">
        <w:t xml:space="preserve">, </w:t>
      </w:r>
      <w:r w:rsidR="00DB5792" w:rsidRPr="007835CF">
        <w:t>«</w:t>
      </w:r>
      <w:r w:rsidR="005C5AE3" w:rsidRPr="007835CF">
        <w:rPr>
          <w:lang w:val="en-US"/>
        </w:rPr>
        <w:t>MC</w:t>
      </w:r>
      <w:r w:rsidR="005C5AE3" w:rsidRPr="007835CF">
        <w:t xml:space="preserve"> </w:t>
      </w:r>
      <w:proofErr w:type="spellStart"/>
      <w:r w:rsidR="005C5AE3" w:rsidRPr="007835CF">
        <w:rPr>
          <w:lang w:val="en-US"/>
        </w:rPr>
        <w:t>Bauchemie</w:t>
      </w:r>
      <w:proofErr w:type="spellEnd"/>
      <w:r w:rsidR="005C5AE3" w:rsidRPr="007835CF">
        <w:t xml:space="preserve"> </w:t>
      </w:r>
      <w:r w:rsidR="005C5AE3" w:rsidRPr="007835CF">
        <w:rPr>
          <w:lang w:val="en-US"/>
        </w:rPr>
        <w:t>Russia</w:t>
      </w:r>
      <w:r w:rsidR="00DB5792" w:rsidRPr="007835CF">
        <w:t>»</w:t>
      </w:r>
      <w:r w:rsidR="003C3A3E" w:rsidRPr="007835CF">
        <w:t xml:space="preserve">, </w:t>
      </w:r>
      <w:r w:rsidR="00DB5792" w:rsidRPr="007835CF">
        <w:t>«</w:t>
      </w:r>
      <w:proofErr w:type="spellStart"/>
      <w:r w:rsidR="005C5AE3" w:rsidRPr="007835CF">
        <w:rPr>
          <w:lang w:val="en-US"/>
        </w:rPr>
        <w:t>MTGroup</w:t>
      </w:r>
      <w:proofErr w:type="spellEnd"/>
      <w:r w:rsidR="00DB5792" w:rsidRPr="007835CF">
        <w:t>»</w:t>
      </w:r>
      <w:r w:rsidR="003C3A3E" w:rsidRPr="007835CF">
        <w:t xml:space="preserve">, </w:t>
      </w:r>
      <w:r w:rsidR="00DB5792" w:rsidRPr="007835CF">
        <w:t>«</w:t>
      </w:r>
      <w:proofErr w:type="spellStart"/>
      <w:r w:rsidR="005C5AE3" w:rsidRPr="007835CF">
        <w:rPr>
          <w:lang w:val="en-US"/>
        </w:rPr>
        <w:t>Natur</w:t>
      </w:r>
      <w:proofErr w:type="spellEnd"/>
      <w:r w:rsidR="005C5AE3" w:rsidRPr="007835CF">
        <w:t xml:space="preserve"> </w:t>
      </w:r>
      <w:proofErr w:type="spellStart"/>
      <w:r w:rsidR="005C5AE3" w:rsidRPr="007835CF">
        <w:rPr>
          <w:lang w:val="en-US"/>
        </w:rPr>
        <w:t>Produkt</w:t>
      </w:r>
      <w:proofErr w:type="spellEnd"/>
      <w:r w:rsidR="005C5AE3" w:rsidRPr="007835CF">
        <w:t xml:space="preserve"> </w:t>
      </w:r>
      <w:r w:rsidR="005C5AE3" w:rsidRPr="007835CF">
        <w:rPr>
          <w:lang w:val="en-US"/>
        </w:rPr>
        <w:t>International</w:t>
      </w:r>
      <w:r w:rsidR="00DB5792" w:rsidRPr="007835CF">
        <w:t>»</w:t>
      </w:r>
      <w:r w:rsidR="003C3A3E" w:rsidRPr="007835CF">
        <w:t xml:space="preserve">, </w:t>
      </w:r>
      <w:r w:rsidR="00DB5792" w:rsidRPr="007835CF">
        <w:t>«</w:t>
      </w:r>
      <w:proofErr w:type="spellStart"/>
      <w:r w:rsidR="005C5AE3" w:rsidRPr="007835CF">
        <w:rPr>
          <w:lang w:val="en-US"/>
        </w:rPr>
        <w:t>Nokian</w:t>
      </w:r>
      <w:proofErr w:type="spellEnd"/>
      <w:r w:rsidR="005C5AE3" w:rsidRPr="007835CF">
        <w:t xml:space="preserve"> </w:t>
      </w:r>
      <w:proofErr w:type="spellStart"/>
      <w:r w:rsidR="00076831" w:rsidRPr="007835CF">
        <w:rPr>
          <w:lang w:val="en-US"/>
        </w:rPr>
        <w:t>T</w:t>
      </w:r>
      <w:r w:rsidR="005C5AE3" w:rsidRPr="007835CF">
        <w:rPr>
          <w:lang w:val="en-US"/>
        </w:rPr>
        <w:t>yres</w:t>
      </w:r>
      <w:proofErr w:type="spellEnd"/>
      <w:r w:rsidR="00DB5792" w:rsidRPr="007835CF">
        <w:t>»</w:t>
      </w:r>
      <w:r w:rsidR="003C3A3E" w:rsidRPr="007835CF">
        <w:t xml:space="preserve">, </w:t>
      </w:r>
      <w:r w:rsidR="00076831" w:rsidRPr="007835CF">
        <w:t>«ТЕЛЕ</w:t>
      </w:r>
      <w:proofErr w:type="gramStart"/>
      <w:r w:rsidR="00076831" w:rsidRPr="007835CF">
        <w:t>2</w:t>
      </w:r>
      <w:proofErr w:type="gramEnd"/>
      <w:r w:rsidR="00076831" w:rsidRPr="007835CF">
        <w:t xml:space="preserve"> Санкт-Петербург», «</w:t>
      </w:r>
      <w:proofErr w:type="spellStart"/>
      <w:r w:rsidR="00076831" w:rsidRPr="007835CF">
        <w:t>Valio</w:t>
      </w:r>
      <w:proofErr w:type="spellEnd"/>
      <w:r w:rsidR="00076831" w:rsidRPr="007835CF">
        <w:t xml:space="preserve">», </w:t>
      </w:r>
      <w:r w:rsidR="001F3BC7">
        <w:rPr>
          <w:noProof/>
        </w:rPr>
        <w:drawing>
          <wp:anchor distT="0" distB="0" distL="114300" distR="114300" simplePos="0" relativeHeight="251696640" behindDoc="1" locked="0" layoutInCell="1" allowOverlap="1">
            <wp:simplePos x="0" y="0"/>
            <wp:positionH relativeFrom="column">
              <wp:posOffset>5109845</wp:posOffset>
            </wp:positionH>
            <wp:positionV relativeFrom="paragraph">
              <wp:posOffset>1602105</wp:posOffset>
            </wp:positionV>
            <wp:extent cx="1123950" cy="762000"/>
            <wp:effectExtent l="19050" t="0" r="0" b="0"/>
            <wp:wrapTight wrapText="bothSides">
              <wp:wrapPolygon edited="0">
                <wp:start x="-366" y="0"/>
                <wp:lineTo x="-366" y="21060"/>
                <wp:lineTo x="21600" y="21060"/>
                <wp:lineTo x="21600" y="0"/>
                <wp:lineTo x="-366" y="0"/>
              </wp:wrapPolygon>
            </wp:wrapTight>
            <wp:docPr id="42" name="Рисунок 27" descr="C:\Documents and Settings\kate\Рабочий стол\Meetings_foto\Club_Kochubey_11_11_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Documents and Settings\kate\Рабочий стол\Meetings_foto\Club_Kochubey_11_11_2010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6831" w:rsidRPr="007835CF">
        <w:t>«</w:t>
      </w:r>
      <w:proofErr w:type="spellStart"/>
      <w:r w:rsidR="00076831" w:rsidRPr="007835CF">
        <w:t>Bayer</w:t>
      </w:r>
      <w:proofErr w:type="spellEnd"/>
      <w:r w:rsidR="00076831" w:rsidRPr="007835CF">
        <w:t xml:space="preserve">», </w:t>
      </w:r>
      <w:r w:rsidR="00DB5792" w:rsidRPr="007835CF">
        <w:t>«</w:t>
      </w:r>
      <w:r w:rsidR="005C5AE3" w:rsidRPr="007835CF">
        <w:rPr>
          <w:lang w:val="en-US"/>
        </w:rPr>
        <w:t>Oberon</w:t>
      </w:r>
      <w:r w:rsidR="005C5AE3" w:rsidRPr="007835CF">
        <w:t xml:space="preserve"> </w:t>
      </w:r>
      <w:r w:rsidR="005C5AE3" w:rsidRPr="007835CF">
        <w:rPr>
          <w:lang w:val="en-US"/>
        </w:rPr>
        <w:t>Media</w:t>
      </w:r>
      <w:r w:rsidR="005C5AE3" w:rsidRPr="007835CF">
        <w:t xml:space="preserve"> </w:t>
      </w:r>
      <w:r w:rsidR="005C5AE3" w:rsidRPr="007835CF">
        <w:rPr>
          <w:lang w:val="en-US"/>
        </w:rPr>
        <w:t>St</w:t>
      </w:r>
      <w:r w:rsidR="005C5AE3" w:rsidRPr="007835CF">
        <w:t>-</w:t>
      </w:r>
      <w:r w:rsidR="005C5AE3" w:rsidRPr="007835CF">
        <w:rPr>
          <w:lang w:val="en-US"/>
        </w:rPr>
        <w:t>P</w:t>
      </w:r>
      <w:r w:rsidR="005C5AE3" w:rsidRPr="007835CF">
        <w:t>.</w:t>
      </w:r>
      <w:r w:rsidR="00DB5792" w:rsidRPr="007835CF">
        <w:t>»</w:t>
      </w:r>
      <w:r w:rsidR="003C3A3E" w:rsidRPr="007835CF">
        <w:t xml:space="preserve">, </w:t>
      </w:r>
      <w:r w:rsidR="00DB5792" w:rsidRPr="007835CF">
        <w:t>«</w:t>
      </w:r>
      <w:r w:rsidR="005C5AE3" w:rsidRPr="007835CF">
        <w:rPr>
          <w:lang w:val="en-US"/>
        </w:rPr>
        <w:t>SELA</w:t>
      </w:r>
      <w:r w:rsidR="00DB5792" w:rsidRPr="007835CF">
        <w:t>»</w:t>
      </w:r>
      <w:r w:rsidR="003C3A3E" w:rsidRPr="007835CF">
        <w:t xml:space="preserve">, </w:t>
      </w:r>
      <w:r w:rsidR="00DB5792" w:rsidRPr="007835CF">
        <w:t>«</w:t>
      </w:r>
      <w:r w:rsidR="00DB5792" w:rsidRPr="007835CF">
        <w:rPr>
          <w:lang w:val="en-US"/>
        </w:rPr>
        <w:t>Oracle</w:t>
      </w:r>
      <w:r w:rsidR="00DB5792" w:rsidRPr="007835CF">
        <w:t>», «</w:t>
      </w:r>
      <w:proofErr w:type="spellStart"/>
      <w:r w:rsidR="005C5AE3" w:rsidRPr="007835CF">
        <w:rPr>
          <w:lang w:val="en-US"/>
        </w:rPr>
        <w:t>WestCall</w:t>
      </w:r>
      <w:proofErr w:type="spellEnd"/>
      <w:r w:rsidR="00DB5792" w:rsidRPr="007835CF">
        <w:t>»</w:t>
      </w:r>
      <w:r w:rsidR="008E24C8" w:rsidRPr="007835CF">
        <w:t>,</w:t>
      </w:r>
      <w:r w:rsidR="00F355AA" w:rsidRPr="007835CF">
        <w:t xml:space="preserve"> </w:t>
      </w:r>
      <w:r w:rsidR="00DB5792" w:rsidRPr="007835CF">
        <w:t>«</w:t>
      </w:r>
      <w:r w:rsidR="00F355AA" w:rsidRPr="007835CF">
        <w:t>Атлант-М</w:t>
      </w:r>
      <w:r w:rsidR="00DB5792" w:rsidRPr="007835CF">
        <w:t>»</w:t>
      </w:r>
      <w:r w:rsidR="00F355AA" w:rsidRPr="007835CF">
        <w:t xml:space="preserve">, </w:t>
      </w:r>
      <w:r w:rsidR="00DB5792" w:rsidRPr="007835CF">
        <w:t xml:space="preserve">«ВымпелКом», </w:t>
      </w:r>
      <w:r w:rsidR="008E24C8" w:rsidRPr="007835CF">
        <w:t xml:space="preserve">Пивоваренная компания </w:t>
      </w:r>
      <w:r w:rsidR="00DB5792" w:rsidRPr="007835CF">
        <w:t>«</w:t>
      </w:r>
      <w:proofErr w:type="gramStart"/>
      <w:r w:rsidR="008E24C8" w:rsidRPr="007835CF">
        <w:t>Балтика</w:t>
      </w:r>
      <w:r w:rsidR="00DB5792" w:rsidRPr="007835CF">
        <w:t>»</w:t>
      </w:r>
      <w:r w:rsidR="008E24C8" w:rsidRPr="007835CF">
        <w:t>, б</w:t>
      </w:r>
      <w:r w:rsidR="00F355AA" w:rsidRPr="007835CF">
        <w:t xml:space="preserve">анк </w:t>
      </w:r>
      <w:r w:rsidR="00DB5792" w:rsidRPr="007835CF">
        <w:t>«</w:t>
      </w:r>
      <w:r w:rsidR="008E24C8" w:rsidRPr="007835CF">
        <w:t>Возрождение</w:t>
      </w:r>
      <w:r w:rsidR="00DB5792" w:rsidRPr="007835CF">
        <w:t>»</w:t>
      </w:r>
      <w:r w:rsidR="008E24C8" w:rsidRPr="007835CF">
        <w:t xml:space="preserve">, </w:t>
      </w:r>
      <w:r w:rsidR="00DB5792" w:rsidRPr="007835CF">
        <w:t>«</w:t>
      </w:r>
      <w:r w:rsidR="008E24C8" w:rsidRPr="007835CF">
        <w:t>Б</w:t>
      </w:r>
      <w:r w:rsidR="00F355AA" w:rsidRPr="007835CF">
        <w:t xml:space="preserve">анк </w:t>
      </w:r>
      <w:r w:rsidR="00DB5792" w:rsidRPr="007835CF">
        <w:t>«</w:t>
      </w:r>
      <w:r w:rsidR="00F355AA" w:rsidRPr="007835CF">
        <w:t>Санкт-Петербург</w:t>
      </w:r>
      <w:r w:rsidR="00DB5792" w:rsidRPr="007835CF">
        <w:t>»</w:t>
      </w:r>
      <w:r w:rsidR="00F355AA" w:rsidRPr="007835CF">
        <w:t xml:space="preserve">, </w:t>
      </w:r>
      <w:r w:rsidR="00DB5792" w:rsidRPr="007835CF">
        <w:t>группа компаний «</w:t>
      </w:r>
      <w:r w:rsidR="00F355AA" w:rsidRPr="007835CF">
        <w:t>БТК-Групп</w:t>
      </w:r>
      <w:r w:rsidR="00DB5792" w:rsidRPr="007835CF">
        <w:t>»</w:t>
      </w:r>
      <w:r w:rsidR="008E24C8" w:rsidRPr="007835CF">
        <w:t xml:space="preserve">, </w:t>
      </w:r>
      <w:r w:rsidR="00DB5792" w:rsidRPr="007835CF">
        <w:t>«</w:t>
      </w:r>
      <w:proofErr w:type="spellStart"/>
      <w:r w:rsidR="008E24C8" w:rsidRPr="007835CF">
        <w:t>Вторчермет</w:t>
      </w:r>
      <w:proofErr w:type="spellEnd"/>
      <w:r w:rsidR="00DB5792" w:rsidRPr="007835CF">
        <w:t>»</w:t>
      </w:r>
      <w:r w:rsidR="008E24C8" w:rsidRPr="007835CF">
        <w:t>, г</w:t>
      </w:r>
      <w:r w:rsidR="00F355AA" w:rsidRPr="007835CF">
        <w:t xml:space="preserve">руппа компаний </w:t>
      </w:r>
      <w:r w:rsidR="00DB5792" w:rsidRPr="007835CF">
        <w:t>«</w:t>
      </w:r>
      <w:r w:rsidR="00F355AA" w:rsidRPr="007835CF">
        <w:t>Виктория</w:t>
      </w:r>
      <w:r w:rsidR="00DB5792" w:rsidRPr="007835CF">
        <w:t>»</w:t>
      </w:r>
      <w:r w:rsidR="00F355AA" w:rsidRPr="007835CF">
        <w:t xml:space="preserve">, </w:t>
      </w:r>
      <w:r w:rsidR="008E24C8" w:rsidRPr="007835CF">
        <w:t>г</w:t>
      </w:r>
      <w:r w:rsidR="00F355AA" w:rsidRPr="007835CF">
        <w:t xml:space="preserve">руппа компаний </w:t>
      </w:r>
      <w:r w:rsidR="00DB5792" w:rsidRPr="007835CF">
        <w:t>«</w:t>
      </w:r>
      <w:r w:rsidR="00F355AA" w:rsidRPr="007835CF">
        <w:t>И</w:t>
      </w:r>
      <w:r w:rsidR="008E24C8" w:rsidRPr="007835CF">
        <w:t>ЛИМ</w:t>
      </w:r>
      <w:r w:rsidR="00DB5792" w:rsidRPr="007835CF">
        <w:t>»</w:t>
      </w:r>
      <w:r w:rsidR="00F355AA" w:rsidRPr="007835CF">
        <w:t xml:space="preserve">, Компьютерный центр </w:t>
      </w:r>
      <w:r w:rsidR="00DB5792" w:rsidRPr="007835CF">
        <w:t>«</w:t>
      </w:r>
      <w:r w:rsidR="00F355AA" w:rsidRPr="007835CF">
        <w:t>Кей</w:t>
      </w:r>
      <w:r w:rsidR="00DB5792" w:rsidRPr="007835CF">
        <w:t>»</w:t>
      </w:r>
      <w:r w:rsidR="00F355AA" w:rsidRPr="007835CF">
        <w:t xml:space="preserve">, </w:t>
      </w:r>
      <w:r w:rsidR="008E24C8" w:rsidRPr="007835CF">
        <w:t xml:space="preserve">сеть гипермаркетов </w:t>
      </w:r>
      <w:r w:rsidR="00DB5792" w:rsidRPr="007835CF">
        <w:t>«</w:t>
      </w:r>
      <w:r w:rsidR="00F355AA" w:rsidRPr="007835CF">
        <w:t>Лента</w:t>
      </w:r>
      <w:r w:rsidR="00DB5792" w:rsidRPr="007835CF">
        <w:t>»</w:t>
      </w:r>
      <w:r w:rsidR="00F355AA" w:rsidRPr="007835CF">
        <w:t xml:space="preserve">, </w:t>
      </w:r>
      <w:r w:rsidR="00DB5792" w:rsidRPr="007835CF">
        <w:t>«</w:t>
      </w:r>
      <w:r w:rsidR="00F355AA" w:rsidRPr="007835CF">
        <w:t>МАКСИМУМ-</w:t>
      </w:r>
      <w:proofErr w:type="spellStart"/>
      <w:r w:rsidR="00F355AA" w:rsidRPr="007835CF">
        <w:t>Лахта</w:t>
      </w:r>
      <w:proofErr w:type="spellEnd"/>
      <w:r w:rsidR="00F355AA" w:rsidRPr="007835CF">
        <w:t xml:space="preserve"> Хонда</w:t>
      </w:r>
      <w:r w:rsidR="00DB5792" w:rsidRPr="007835CF">
        <w:t>»</w:t>
      </w:r>
      <w:r w:rsidR="008E24C8" w:rsidRPr="007835CF">
        <w:t xml:space="preserve">, </w:t>
      </w:r>
      <w:r w:rsidR="00DB5792" w:rsidRPr="007835CF">
        <w:t>«</w:t>
      </w:r>
      <w:r w:rsidR="008E24C8" w:rsidRPr="007835CF">
        <w:t>МТС</w:t>
      </w:r>
      <w:r w:rsidR="00DB5792" w:rsidRPr="007835CF">
        <w:t>»</w:t>
      </w:r>
      <w:r w:rsidR="008E24C8" w:rsidRPr="007835CF">
        <w:t xml:space="preserve">, </w:t>
      </w:r>
      <w:r w:rsidR="00DB5792" w:rsidRPr="007835CF">
        <w:t>«</w:t>
      </w:r>
      <w:r w:rsidR="00F355AA" w:rsidRPr="007835CF">
        <w:t>МП УИМП-ИНЖИНИРИНГ</w:t>
      </w:r>
      <w:r w:rsidR="00DB5792" w:rsidRPr="007835CF">
        <w:t>»</w:t>
      </w:r>
      <w:r w:rsidR="00F355AA" w:rsidRPr="007835CF">
        <w:t xml:space="preserve">, </w:t>
      </w:r>
      <w:r w:rsidR="00DB5792" w:rsidRPr="007835CF">
        <w:t>«</w:t>
      </w:r>
      <w:r w:rsidR="00F355AA" w:rsidRPr="007835CF">
        <w:t>Нестле</w:t>
      </w:r>
      <w:r w:rsidR="00DB5792" w:rsidRPr="007835CF">
        <w:t>»</w:t>
      </w:r>
      <w:r w:rsidR="008E24C8" w:rsidRPr="007835CF">
        <w:t xml:space="preserve">, </w:t>
      </w:r>
      <w:r w:rsidR="00DB5792" w:rsidRPr="007835CF">
        <w:t>«</w:t>
      </w:r>
      <w:r w:rsidR="00F355AA" w:rsidRPr="007835CF">
        <w:t>Петербургский мельничный комбинат</w:t>
      </w:r>
      <w:r w:rsidR="00DB5792" w:rsidRPr="007835CF">
        <w:t>»</w:t>
      </w:r>
      <w:r w:rsidR="00F355AA" w:rsidRPr="007835CF">
        <w:t xml:space="preserve">, </w:t>
      </w:r>
      <w:r w:rsidR="00DB5792" w:rsidRPr="007835CF">
        <w:t>«</w:t>
      </w:r>
      <w:proofErr w:type="spellStart"/>
      <w:r w:rsidR="00F355AA" w:rsidRPr="007835CF">
        <w:t>ПитерАвто</w:t>
      </w:r>
      <w:proofErr w:type="spellEnd"/>
      <w:r w:rsidR="00DB5792" w:rsidRPr="007835CF">
        <w:t>»</w:t>
      </w:r>
      <w:r w:rsidR="00F355AA" w:rsidRPr="007835CF">
        <w:t xml:space="preserve">, </w:t>
      </w:r>
      <w:r w:rsidR="00DB5792" w:rsidRPr="007835CF">
        <w:t>«</w:t>
      </w:r>
      <w:r w:rsidR="00F355AA" w:rsidRPr="007835CF">
        <w:t>Планета фитнес</w:t>
      </w:r>
      <w:r w:rsidR="00DB5792" w:rsidRPr="007835CF">
        <w:t>»</w:t>
      </w:r>
      <w:r w:rsidR="00F355AA" w:rsidRPr="007835CF">
        <w:t xml:space="preserve">, </w:t>
      </w:r>
      <w:r w:rsidR="00DB5792" w:rsidRPr="007835CF">
        <w:t>«</w:t>
      </w:r>
      <w:proofErr w:type="spellStart"/>
      <w:r w:rsidR="00F355AA" w:rsidRPr="007835CF">
        <w:t>Пластэк</w:t>
      </w:r>
      <w:proofErr w:type="spellEnd"/>
      <w:r w:rsidR="00F355AA" w:rsidRPr="007835CF">
        <w:t>-Северо-Запад</w:t>
      </w:r>
      <w:r w:rsidR="00DB5792" w:rsidRPr="007835CF">
        <w:t>»</w:t>
      </w:r>
      <w:r w:rsidR="00F355AA" w:rsidRPr="007835CF">
        <w:t xml:space="preserve">, </w:t>
      </w:r>
      <w:r w:rsidR="00DB5792" w:rsidRPr="007835CF">
        <w:t>«</w:t>
      </w:r>
      <w:r w:rsidR="00F355AA" w:rsidRPr="007835CF">
        <w:t>Призма</w:t>
      </w:r>
      <w:r w:rsidR="00DB5792" w:rsidRPr="007835CF">
        <w:t>»</w:t>
      </w:r>
      <w:r w:rsidR="00F355AA" w:rsidRPr="007835CF">
        <w:t xml:space="preserve">, </w:t>
      </w:r>
      <w:r w:rsidR="00DB5792" w:rsidRPr="007835CF">
        <w:t>«</w:t>
      </w:r>
      <w:r w:rsidR="00F355AA" w:rsidRPr="007835CF">
        <w:t>Си-</w:t>
      </w:r>
      <w:proofErr w:type="spellStart"/>
      <w:r w:rsidR="00F355AA" w:rsidRPr="007835CF">
        <w:t>Проджект</w:t>
      </w:r>
      <w:proofErr w:type="spellEnd"/>
      <w:r w:rsidR="00DB5792" w:rsidRPr="007835CF">
        <w:t>»</w:t>
      </w:r>
      <w:r w:rsidR="008E24C8" w:rsidRPr="007835CF">
        <w:t xml:space="preserve">, </w:t>
      </w:r>
      <w:r w:rsidR="00DB5792" w:rsidRPr="007835CF">
        <w:t>«</w:t>
      </w:r>
      <w:proofErr w:type="spellStart"/>
      <w:r w:rsidR="00F355AA" w:rsidRPr="007835CF">
        <w:t>Тиккурила</w:t>
      </w:r>
      <w:proofErr w:type="spellEnd"/>
      <w:r w:rsidR="00DB5792" w:rsidRPr="007835CF">
        <w:t xml:space="preserve">», «ОМС», «КВТ </w:t>
      </w:r>
      <w:r w:rsidR="001F3BC7">
        <w:rPr>
          <w:noProof/>
        </w:rPr>
        <w:drawing>
          <wp:anchor distT="0" distB="0" distL="114300" distR="114300" simplePos="0" relativeHeight="251697664" behindDoc="1" locked="0" layoutInCell="1" allowOverlap="1">
            <wp:simplePos x="0" y="0"/>
            <wp:positionH relativeFrom="column">
              <wp:posOffset>5109845</wp:posOffset>
            </wp:positionH>
            <wp:positionV relativeFrom="paragraph">
              <wp:posOffset>3107055</wp:posOffset>
            </wp:positionV>
            <wp:extent cx="1095375" cy="819150"/>
            <wp:effectExtent l="19050" t="0" r="9525" b="0"/>
            <wp:wrapTight wrapText="bothSides">
              <wp:wrapPolygon edited="0">
                <wp:start x="-376" y="0"/>
                <wp:lineTo x="-376" y="21098"/>
                <wp:lineTo x="21788" y="21098"/>
                <wp:lineTo x="21788" y="0"/>
                <wp:lineTo x="-376" y="0"/>
              </wp:wrapPolygon>
            </wp:wrapTight>
            <wp:docPr id="43" name="Рисунок 28" descr="C:\Documents and Settings\kate\Рабочий стол\Meetings_foto\2009_12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Documents and Settings\kate\Рабочий стол\Meetings_foto\2009_12_07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5792" w:rsidRPr="007835CF">
        <w:t>Рус» (представитель комп</w:t>
      </w:r>
      <w:r w:rsidR="007C3305">
        <w:t>ании «</w:t>
      </w:r>
      <w:proofErr w:type="spellStart"/>
      <w:r w:rsidR="007C3305">
        <w:t>Carlson</w:t>
      </w:r>
      <w:proofErr w:type="spellEnd"/>
      <w:r w:rsidR="007C3305">
        <w:t xml:space="preserve"> </w:t>
      </w:r>
      <w:proofErr w:type="spellStart"/>
      <w:r w:rsidR="007C3305">
        <w:t>Wagonlit</w:t>
      </w:r>
      <w:proofErr w:type="spellEnd"/>
      <w:r w:rsidR="007C3305">
        <w:t xml:space="preserve"> </w:t>
      </w:r>
      <w:proofErr w:type="spellStart"/>
      <w:r w:rsidR="007C3305">
        <w:t>Travel</w:t>
      </w:r>
      <w:proofErr w:type="spellEnd"/>
      <w:r w:rsidR="007C3305">
        <w:t>»)</w:t>
      </w:r>
      <w:r w:rsidR="008E24C8" w:rsidRPr="007835CF">
        <w:t xml:space="preserve"> и другие.</w:t>
      </w:r>
      <w:proofErr w:type="gramEnd"/>
    </w:p>
    <w:p w:rsidR="007E5700" w:rsidRPr="007835CF" w:rsidRDefault="007E5700" w:rsidP="009F620D">
      <w:pPr>
        <w:tabs>
          <w:tab w:val="left" w:pos="567"/>
          <w:tab w:val="left" w:pos="1418"/>
        </w:tabs>
        <w:spacing w:line="264" w:lineRule="auto"/>
        <w:ind w:left="567" w:right="1557"/>
        <w:jc w:val="both"/>
      </w:pPr>
    </w:p>
    <w:p w:rsidR="00293F63" w:rsidRPr="007835CF" w:rsidRDefault="00293F63" w:rsidP="0063101E">
      <w:pPr>
        <w:tabs>
          <w:tab w:val="left" w:pos="851"/>
          <w:tab w:val="left" w:pos="1418"/>
        </w:tabs>
        <w:spacing w:line="264" w:lineRule="auto"/>
        <w:ind w:right="1557" w:firstLine="567"/>
        <w:jc w:val="both"/>
      </w:pPr>
      <w:r w:rsidRPr="007835CF">
        <w:t xml:space="preserve">Подробнее о деятельности Клуба Вы можете узнать на сайте </w:t>
      </w:r>
      <w:hyperlink r:id="rId19" w:history="1">
        <w:r w:rsidRPr="007835CF">
          <w:rPr>
            <w:rStyle w:val="a7"/>
            <w:lang w:val="en-US"/>
          </w:rPr>
          <w:t>www</w:t>
        </w:r>
        <w:r w:rsidRPr="007835CF">
          <w:rPr>
            <w:rStyle w:val="a7"/>
          </w:rPr>
          <w:t>.clubkochubey.ru</w:t>
        </w:r>
      </w:hyperlink>
      <w:r w:rsidR="001F3BC7">
        <w:rPr>
          <w:noProof/>
        </w:rPr>
        <w:drawing>
          <wp:anchor distT="0" distB="0" distL="114300" distR="114300" simplePos="0" relativeHeight="251700736" behindDoc="1" locked="0" layoutInCell="1" allowOverlap="1">
            <wp:simplePos x="0" y="0"/>
            <wp:positionH relativeFrom="column">
              <wp:posOffset>5071745</wp:posOffset>
            </wp:positionH>
            <wp:positionV relativeFrom="paragraph">
              <wp:posOffset>3823970</wp:posOffset>
            </wp:positionV>
            <wp:extent cx="1133475" cy="847725"/>
            <wp:effectExtent l="19050" t="0" r="9525" b="0"/>
            <wp:wrapTight wrapText="bothSides">
              <wp:wrapPolygon edited="0">
                <wp:start x="-363" y="0"/>
                <wp:lineTo x="-363" y="21357"/>
                <wp:lineTo x="21782" y="21357"/>
                <wp:lineTo x="21782" y="0"/>
                <wp:lineTo x="-363" y="0"/>
              </wp:wrapPolygon>
            </wp:wrapTight>
            <wp:docPr id="46" name="Рисунок 31" descr="C:\Documents and Settings\kate\Рабочий стол\Meetings_foto\2008_04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Documents and Settings\kate\Рабочий стол\Meetings_foto\2008_04_02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3BC7">
        <w:rPr>
          <w:noProof/>
        </w:rPr>
        <w:drawing>
          <wp:anchor distT="0" distB="0" distL="114300" distR="114300" simplePos="0" relativeHeight="251699712" behindDoc="1" locked="0" layoutInCell="1" allowOverlap="1">
            <wp:simplePos x="0" y="0"/>
            <wp:positionH relativeFrom="column">
              <wp:posOffset>5109845</wp:posOffset>
            </wp:positionH>
            <wp:positionV relativeFrom="paragraph">
              <wp:posOffset>2376170</wp:posOffset>
            </wp:positionV>
            <wp:extent cx="1123950" cy="838200"/>
            <wp:effectExtent l="19050" t="0" r="0" b="0"/>
            <wp:wrapTight wrapText="bothSides">
              <wp:wrapPolygon edited="0">
                <wp:start x="-366" y="0"/>
                <wp:lineTo x="-366" y="21109"/>
                <wp:lineTo x="21600" y="21109"/>
                <wp:lineTo x="21600" y="0"/>
                <wp:lineTo x="-366" y="0"/>
              </wp:wrapPolygon>
            </wp:wrapTight>
            <wp:docPr id="45" name="Рисунок 30" descr="C:\Documents and Settings\kate\Рабочий стол\Meetings_foto\2008_10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Documents and Settings\kate\Рабочий стол\Meetings_foto\2008_10_18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3BC7">
        <w:rPr>
          <w:noProof/>
        </w:rPr>
        <w:drawing>
          <wp:anchor distT="0" distB="0" distL="114300" distR="114300" simplePos="0" relativeHeight="251698688" behindDoc="1" locked="0" layoutInCell="1" allowOverlap="1">
            <wp:simplePos x="0" y="0"/>
            <wp:positionH relativeFrom="column">
              <wp:posOffset>5109845</wp:posOffset>
            </wp:positionH>
            <wp:positionV relativeFrom="paragraph">
              <wp:posOffset>861695</wp:posOffset>
            </wp:positionV>
            <wp:extent cx="1095375" cy="819150"/>
            <wp:effectExtent l="19050" t="0" r="9525" b="0"/>
            <wp:wrapTight wrapText="bothSides">
              <wp:wrapPolygon edited="0">
                <wp:start x="-376" y="0"/>
                <wp:lineTo x="-376" y="21098"/>
                <wp:lineTo x="21788" y="21098"/>
                <wp:lineTo x="21788" y="0"/>
                <wp:lineTo x="-376" y="0"/>
              </wp:wrapPolygon>
            </wp:wrapTight>
            <wp:docPr id="44" name="Рисунок 29" descr="C:\Documents and Settings\kate\Рабочий стол\Meetings_foto\2008_09_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Documents and Settings\kate\Рабочий стол\Meetings_foto\2008_09_24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3EF4" w:rsidRPr="008C6488" w:rsidRDefault="00E21137" w:rsidP="009F620D">
      <w:pPr>
        <w:pStyle w:val="1"/>
        <w:pageBreakBefore/>
        <w:numPr>
          <w:ilvl w:val="0"/>
          <w:numId w:val="7"/>
        </w:numPr>
        <w:tabs>
          <w:tab w:val="left" w:pos="1418"/>
        </w:tabs>
        <w:spacing w:before="0" w:after="360"/>
        <w:ind w:right="1557"/>
        <w:rPr>
          <w:rFonts w:ascii="CharterCTT" w:hAnsi="CharterCTT"/>
          <w:color w:val="2C5A57"/>
          <w:szCs w:val="56"/>
        </w:rPr>
      </w:pPr>
      <w:bookmarkStart w:id="10" w:name="_Toc271810096"/>
      <w:bookmarkStart w:id="11" w:name="_Toc189487142"/>
      <w:bookmarkStart w:id="12" w:name="_Toc193024921"/>
      <w:bookmarkEnd w:id="5"/>
      <w:bookmarkEnd w:id="6"/>
      <w:bookmarkEnd w:id="7"/>
      <w:r>
        <w:rPr>
          <w:rFonts w:ascii="CharterCTT" w:hAnsi="CharterCTT"/>
          <w:noProof/>
          <w:color w:val="2C5A57"/>
          <w:szCs w:val="56"/>
        </w:rPr>
        <w:lastRenderedPageBreak/>
        <w:drawing>
          <wp:anchor distT="0" distB="0" distL="114300" distR="114300" simplePos="0" relativeHeight="251724288" behindDoc="1" locked="0" layoutInCell="1" allowOverlap="1" wp14:anchorId="7B0BF6D2" wp14:editId="1508CFFA">
            <wp:simplePos x="0" y="0"/>
            <wp:positionH relativeFrom="column">
              <wp:posOffset>5214620</wp:posOffset>
            </wp:positionH>
            <wp:positionV relativeFrom="paragraph">
              <wp:posOffset>182880</wp:posOffset>
            </wp:positionV>
            <wp:extent cx="1209675" cy="904240"/>
            <wp:effectExtent l="0" t="0" r="9525" b="0"/>
            <wp:wrapTight wrapText="bothSides">
              <wp:wrapPolygon edited="0">
                <wp:start x="0" y="0"/>
                <wp:lineTo x="0" y="20933"/>
                <wp:lineTo x="21430" y="20933"/>
                <wp:lineTo x="21430" y="0"/>
                <wp:lineTo x="0" y="0"/>
              </wp:wrapPolygon>
            </wp:wrapTight>
            <wp:docPr id="73" name="Рисунок 8" descr="C:\Documents and Settings\kate\Рабочий стол\Meetings_foto\2009_02_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kate\Рабочий стол\Meetings_foto\2009_02_25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03D">
        <w:rPr>
          <w:rFonts w:ascii="CharterCTT" w:hAnsi="CharterCTT"/>
          <w:noProof/>
          <w:color w:val="2C5A57"/>
          <w:szCs w:val="56"/>
        </w:rPr>
        <w:drawing>
          <wp:anchor distT="0" distB="0" distL="114300" distR="114300" simplePos="0" relativeHeight="251728384" behindDoc="1" locked="0" layoutInCell="1" allowOverlap="1" wp14:anchorId="53F7BC97" wp14:editId="620ACD96">
            <wp:simplePos x="0" y="0"/>
            <wp:positionH relativeFrom="column">
              <wp:posOffset>5243195</wp:posOffset>
            </wp:positionH>
            <wp:positionV relativeFrom="paragraph">
              <wp:posOffset>7669530</wp:posOffset>
            </wp:positionV>
            <wp:extent cx="1171575" cy="876300"/>
            <wp:effectExtent l="19050" t="0" r="9525" b="0"/>
            <wp:wrapTight wrapText="bothSides">
              <wp:wrapPolygon edited="0">
                <wp:start x="-351" y="0"/>
                <wp:lineTo x="-351" y="21130"/>
                <wp:lineTo x="21776" y="21130"/>
                <wp:lineTo x="21776" y="0"/>
                <wp:lineTo x="-351" y="0"/>
              </wp:wrapPolygon>
            </wp:wrapTight>
            <wp:docPr id="77" name="Рисунок 4" descr="C:\Documents and Settings\kate\Рабочий стол\Meetings_foto\2010_03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kate\Рабочий стол\Meetings_foto\2010_03_17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303D">
        <w:rPr>
          <w:rFonts w:ascii="CharterCTT" w:hAnsi="CharterCTT"/>
          <w:noProof/>
          <w:color w:val="2C5A57"/>
          <w:szCs w:val="56"/>
        </w:rPr>
        <w:drawing>
          <wp:anchor distT="0" distB="0" distL="114300" distR="114300" simplePos="0" relativeHeight="251727360" behindDoc="1" locked="0" layoutInCell="1" allowOverlap="1" wp14:anchorId="537DE070" wp14:editId="1F180693">
            <wp:simplePos x="0" y="0"/>
            <wp:positionH relativeFrom="column">
              <wp:posOffset>5243195</wp:posOffset>
            </wp:positionH>
            <wp:positionV relativeFrom="paragraph">
              <wp:posOffset>5897880</wp:posOffset>
            </wp:positionV>
            <wp:extent cx="1175385" cy="885825"/>
            <wp:effectExtent l="19050" t="0" r="5715" b="0"/>
            <wp:wrapTight wrapText="bothSides">
              <wp:wrapPolygon edited="0">
                <wp:start x="-350" y="0"/>
                <wp:lineTo x="-350" y="21368"/>
                <wp:lineTo x="21705" y="21368"/>
                <wp:lineTo x="21705" y="0"/>
                <wp:lineTo x="-350" y="0"/>
              </wp:wrapPolygon>
            </wp:wrapTight>
            <wp:docPr id="76" name="Рисунок 18" descr="C:\Documents and Settings\kate\Рабочий стол\Meetings_foto\ClubKochubey_Conf_2010_Site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kate\Рабочий стол\Meetings_foto\ClubKochubey_Conf_2010_Site_16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303D">
        <w:rPr>
          <w:rFonts w:ascii="CharterCTT" w:hAnsi="CharterCTT"/>
          <w:noProof/>
          <w:color w:val="2C5A57"/>
          <w:szCs w:val="56"/>
        </w:rPr>
        <w:drawing>
          <wp:anchor distT="0" distB="0" distL="114300" distR="114300" simplePos="0" relativeHeight="251726336" behindDoc="1" locked="0" layoutInCell="1" allowOverlap="1" wp14:anchorId="77C0FFBA" wp14:editId="421F89F7">
            <wp:simplePos x="0" y="0"/>
            <wp:positionH relativeFrom="column">
              <wp:posOffset>5214620</wp:posOffset>
            </wp:positionH>
            <wp:positionV relativeFrom="paragraph">
              <wp:posOffset>3973830</wp:posOffset>
            </wp:positionV>
            <wp:extent cx="1177925" cy="885825"/>
            <wp:effectExtent l="19050" t="0" r="3175" b="0"/>
            <wp:wrapTight wrapText="bothSides">
              <wp:wrapPolygon edited="0">
                <wp:start x="-349" y="0"/>
                <wp:lineTo x="-349" y="21368"/>
                <wp:lineTo x="21658" y="21368"/>
                <wp:lineTo x="21658" y="0"/>
                <wp:lineTo x="-349" y="0"/>
              </wp:wrapPolygon>
            </wp:wrapTight>
            <wp:docPr id="75" name="Рисунок 9" descr="C:\Documents and Settings\kate\Рабочий стол\Meetings_foto\2009_06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kate\Рабочий стол\Meetings_foto\2009_06_03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303D">
        <w:rPr>
          <w:rFonts w:ascii="CharterCTT" w:hAnsi="CharterCTT"/>
          <w:noProof/>
          <w:color w:val="2C5A57"/>
          <w:szCs w:val="56"/>
        </w:rPr>
        <w:drawing>
          <wp:anchor distT="0" distB="0" distL="114300" distR="114300" simplePos="0" relativeHeight="251725312" behindDoc="1" locked="0" layoutInCell="1" allowOverlap="1" wp14:anchorId="4EFCAB43" wp14:editId="4E42FDB5">
            <wp:simplePos x="0" y="0"/>
            <wp:positionH relativeFrom="column">
              <wp:posOffset>5214620</wp:posOffset>
            </wp:positionH>
            <wp:positionV relativeFrom="paragraph">
              <wp:posOffset>2125980</wp:posOffset>
            </wp:positionV>
            <wp:extent cx="1181100" cy="923925"/>
            <wp:effectExtent l="19050" t="0" r="0" b="0"/>
            <wp:wrapTight wrapText="bothSides">
              <wp:wrapPolygon edited="0">
                <wp:start x="-348" y="0"/>
                <wp:lineTo x="-348" y="21377"/>
                <wp:lineTo x="21600" y="21377"/>
                <wp:lineTo x="21600" y="0"/>
                <wp:lineTo x="-348" y="0"/>
              </wp:wrapPolygon>
            </wp:wrapTight>
            <wp:docPr id="74" name="Рисунок 17" descr="C:\Documents and Settings\kate\Рабочий стол\Meetings_foto\ClubKochubey_Conf_2010_Site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kate\Рабочий стол\Meetings_foto\ClubKochubey_Conf_2010_Site_19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3462" w:rsidRPr="008C6488">
        <w:rPr>
          <w:rFonts w:ascii="CharterCTT" w:hAnsi="CharterCTT"/>
          <w:color w:val="2C5A57"/>
          <w:szCs w:val="56"/>
        </w:rPr>
        <w:t>Преимущества членства</w:t>
      </w:r>
      <w:bookmarkEnd w:id="10"/>
    </w:p>
    <w:p w:rsidR="005B1AFF" w:rsidRPr="005B1AFF" w:rsidRDefault="005B1AFF" w:rsidP="00D94B10">
      <w:pPr>
        <w:tabs>
          <w:tab w:val="left" w:pos="1418"/>
          <w:tab w:val="num" w:pos="2422"/>
        </w:tabs>
        <w:suppressAutoHyphens/>
        <w:spacing w:line="264" w:lineRule="auto"/>
        <w:ind w:right="1557"/>
        <w:jc w:val="both"/>
      </w:pPr>
      <w:bookmarkStart w:id="13" w:name="_Toc271810097"/>
      <w:bookmarkEnd w:id="8"/>
      <w:bookmarkEnd w:id="9"/>
      <w:bookmarkEnd w:id="11"/>
      <w:bookmarkEnd w:id="12"/>
      <w:r w:rsidRPr="005B1AFF">
        <w:rPr>
          <w:i/>
        </w:rPr>
        <w:t>Петербургский профессиональный кадровый клуб «Кочубей»</w:t>
      </w:r>
      <w:r w:rsidRPr="005B1AFF">
        <w:t xml:space="preserve"> - старейшее объединение руководителей в области управления персоналом в Петербурге. </w:t>
      </w:r>
    </w:p>
    <w:p w:rsidR="005B1AFF" w:rsidRPr="005B1AFF" w:rsidRDefault="005B1AFF" w:rsidP="00D94B10">
      <w:pPr>
        <w:pStyle w:val="af0"/>
        <w:tabs>
          <w:tab w:val="left" w:pos="1418"/>
        </w:tabs>
        <w:spacing w:before="0" w:beforeAutospacing="0" w:after="0" w:afterAutospacing="0" w:line="264" w:lineRule="auto"/>
        <w:ind w:right="1557"/>
        <w:jc w:val="both"/>
      </w:pPr>
      <w:r w:rsidRPr="005B1AFF">
        <w:t xml:space="preserve">По исторически сложившейся традиции Петербургский профессиональный кадровый клуб «Кочубей» объединяет передовых представителей профессионального делового сообщества, которые разделяют ценности </w:t>
      </w:r>
      <w:r w:rsidR="000657E4">
        <w:t>клуба</w:t>
      </w:r>
      <w:r w:rsidRPr="005B1AFF">
        <w:t xml:space="preserve"> и стремятся использовать свои экспертные знания и опыт для развития сферы управления персоналом в частности и российского бизнеса в целом.</w:t>
      </w:r>
    </w:p>
    <w:p w:rsidR="005B1AFF" w:rsidRPr="005B1AFF" w:rsidRDefault="005B1AFF" w:rsidP="00D94B10">
      <w:pPr>
        <w:pStyle w:val="af0"/>
        <w:tabs>
          <w:tab w:val="left" w:pos="1418"/>
        </w:tabs>
        <w:spacing w:before="0" w:beforeAutospacing="0" w:after="0" w:afterAutospacing="0" w:line="264" w:lineRule="auto"/>
        <w:ind w:right="1557"/>
        <w:jc w:val="both"/>
      </w:pPr>
      <w:r w:rsidRPr="005B1AFF">
        <w:t>Создавать возможности познакомиться с лучшим опытом зарубежных и ведущих российских компаний, обменяться мнениями с коллегами и завязать новые деловые контакты – вот основные цели, которые ставит перед собой Петербургский профессиональный кадровый клуб «Кочубей</w:t>
      </w:r>
      <w:r w:rsidR="007C3305">
        <w:t>»</w:t>
      </w:r>
      <w:r w:rsidRPr="005B1AFF">
        <w:t xml:space="preserve"> по отношению к своим членам. Через членство в Клубе </w:t>
      </w:r>
      <w:proofErr w:type="gramStart"/>
      <w:r w:rsidRPr="005B1AFF">
        <w:t>топ-менеджеры</w:t>
      </w:r>
      <w:proofErr w:type="gramEnd"/>
      <w:r w:rsidRPr="005B1AFF">
        <w:t xml:space="preserve"> компаний-членов получают широкие возможности для профессионального развития. </w:t>
      </w:r>
    </w:p>
    <w:p w:rsidR="005B1AFF" w:rsidRPr="005B1AFF" w:rsidRDefault="005B1AFF" w:rsidP="00D94B10">
      <w:pPr>
        <w:pStyle w:val="af0"/>
        <w:tabs>
          <w:tab w:val="left" w:pos="1418"/>
        </w:tabs>
        <w:spacing w:before="0" w:beforeAutospacing="0" w:after="0" w:afterAutospacing="0" w:line="264" w:lineRule="auto"/>
        <w:ind w:right="1557"/>
        <w:jc w:val="both"/>
      </w:pPr>
      <w:r w:rsidRPr="005B1AFF">
        <w:rPr>
          <w:i/>
          <w:iCs/>
        </w:rPr>
        <w:t xml:space="preserve">Членство в Петербургском профессиональном кадровом клубе «Кочубей» </w:t>
      </w:r>
      <w:r w:rsidRPr="005B1AFF">
        <w:t xml:space="preserve">– это, прежде всего, возможность реализовать Ваш опыт менеджера, публичного высказать свое мнение по различным актуальным для делового сообщества вопросам, а также позиционировать себя и свою компанию как активного участника петербургского делового сообщества. </w:t>
      </w:r>
    </w:p>
    <w:p w:rsidR="0034303D" w:rsidRDefault="005B1AFF" w:rsidP="0034303D">
      <w:pPr>
        <w:pStyle w:val="af0"/>
        <w:tabs>
          <w:tab w:val="left" w:pos="1418"/>
        </w:tabs>
        <w:spacing w:before="0" w:beforeAutospacing="0" w:after="0" w:afterAutospacing="0" w:line="264" w:lineRule="auto"/>
        <w:ind w:right="1557" w:firstLine="567"/>
      </w:pPr>
      <w:r w:rsidRPr="005B1AFF">
        <w:t> </w:t>
      </w:r>
    </w:p>
    <w:p w:rsidR="0034303D" w:rsidRPr="005010CA" w:rsidRDefault="0034303D" w:rsidP="00D94B10">
      <w:pPr>
        <w:pStyle w:val="af0"/>
        <w:tabs>
          <w:tab w:val="left" w:pos="1418"/>
        </w:tabs>
        <w:spacing w:before="0" w:beforeAutospacing="0" w:after="0" w:afterAutospacing="0" w:line="264" w:lineRule="auto"/>
        <w:ind w:right="1557"/>
        <w:jc w:val="both"/>
        <w:rPr>
          <w:b/>
          <w:iCs/>
        </w:rPr>
      </w:pPr>
      <w:r>
        <w:rPr>
          <w:i/>
          <w:iCs/>
        </w:rPr>
        <w:t>Для Вашей компании ч</w:t>
      </w:r>
      <w:r w:rsidRPr="005B1AFF">
        <w:rPr>
          <w:i/>
          <w:iCs/>
        </w:rPr>
        <w:t>ленство в Петербургском профессиональном кадровом клубе «Кочубей»</w:t>
      </w:r>
      <w:r>
        <w:rPr>
          <w:i/>
          <w:iCs/>
        </w:rPr>
        <w:t xml:space="preserve">– </w:t>
      </w:r>
      <w:r w:rsidRPr="005010CA">
        <w:rPr>
          <w:b/>
          <w:iCs/>
        </w:rPr>
        <w:t>это:</w:t>
      </w:r>
    </w:p>
    <w:p w:rsidR="0034303D" w:rsidRPr="005010CA" w:rsidRDefault="0034303D" w:rsidP="00D94B10">
      <w:pPr>
        <w:pStyle w:val="af0"/>
        <w:numPr>
          <w:ilvl w:val="0"/>
          <w:numId w:val="28"/>
        </w:numPr>
        <w:tabs>
          <w:tab w:val="left" w:pos="1418"/>
        </w:tabs>
        <w:spacing w:before="0" w:beforeAutospacing="0" w:after="0" w:afterAutospacing="0" w:line="264" w:lineRule="auto"/>
        <w:ind w:left="284" w:right="1557" w:hanging="284"/>
        <w:jc w:val="both"/>
      </w:pPr>
      <w:r w:rsidRPr="005010CA">
        <w:t xml:space="preserve"> Долгосрочное обучение и повышение квалификации руководителей в области управления персоналом;</w:t>
      </w:r>
    </w:p>
    <w:p w:rsidR="0034303D" w:rsidRDefault="0034303D" w:rsidP="00D94B10">
      <w:pPr>
        <w:pStyle w:val="af0"/>
        <w:numPr>
          <w:ilvl w:val="0"/>
          <w:numId w:val="28"/>
        </w:numPr>
        <w:tabs>
          <w:tab w:val="left" w:pos="1418"/>
        </w:tabs>
        <w:spacing w:before="0" w:beforeAutospacing="0" w:after="0" w:afterAutospacing="0" w:line="264" w:lineRule="auto"/>
        <w:ind w:left="284" w:right="1557" w:hanging="284"/>
        <w:jc w:val="both"/>
      </w:pPr>
      <w:r>
        <w:rPr>
          <w:noProof/>
        </w:rPr>
        <w:drawing>
          <wp:anchor distT="0" distB="0" distL="114300" distR="114300" simplePos="0" relativeHeight="251730432" behindDoc="1" locked="0" layoutInCell="1" allowOverlap="1" wp14:anchorId="074A587D" wp14:editId="4A316C48">
            <wp:simplePos x="0" y="0"/>
            <wp:positionH relativeFrom="column">
              <wp:posOffset>5214620</wp:posOffset>
            </wp:positionH>
            <wp:positionV relativeFrom="paragraph">
              <wp:posOffset>344805</wp:posOffset>
            </wp:positionV>
            <wp:extent cx="1104900" cy="832485"/>
            <wp:effectExtent l="0" t="0" r="0" b="5715"/>
            <wp:wrapTight wrapText="bothSides">
              <wp:wrapPolygon edited="0">
                <wp:start x="0" y="0"/>
                <wp:lineTo x="0" y="21254"/>
                <wp:lineTo x="21228" y="21254"/>
                <wp:lineTo x="21228" y="0"/>
                <wp:lineTo x="0" y="0"/>
              </wp:wrapPolygon>
            </wp:wrapTight>
            <wp:docPr id="78" name="Рисунок 18" descr="C:\Documents and Settings\kate\Рабочий стол\Meetings_foto\ClubKochubey_Conf_2010_Site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kate\Рабочий стол\Meetings_foto\ClubKochubey_Conf_2010_Site_16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Возможность обсудить существующие проблемы и стоящие перед Вами задачи и варианты их решения с коллегами, которые имеют схожий опыт;</w:t>
      </w:r>
    </w:p>
    <w:p w:rsidR="0034303D" w:rsidRPr="005010CA" w:rsidRDefault="0034303D" w:rsidP="00D94B10">
      <w:pPr>
        <w:pStyle w:val="af0"/>
        <w:numPr>
          <w:ilvl w:val="0"/>
          <w:numId w:val="28"/>
        </w:numPr>
        <w:tabs>
          <w:tab w:val="left" w:pos="1418"/>
        </w:tabs>
        <w:spacing w:before="0" w:beforeAutospacing="0" w:after="0" w:afterAutospacing="0" w:line="264" w:lineRule="auto"/>
        <w:ind w:left="284" w:right="1557" w:hanging="284"/>
        <w:jc w:val="both"/>
      </w:pPr>
      <w:r w:rsidRPr="005010CA">
        <w:t xml:space="preserve">Отличный способ быть в курсе последних тенденций </w:t>
      </w:r>
      <w:r>
        <w:t xml:space="preserve">и событий </w:t>
      </w:r>
      <w:r w:rsidRPr="005010CA">
        <w:t>на рынке</w:t>
      </w:r>
      <w:r>
        <w:t xml:space="preserve"> труда, в области заработных плат и </w:t>
      </w:r>
      <w:r w:rsidRPr="005010CA">
        <w:t>управления человеческими ресурсами;</w:t>
      </w:r>
    </w:p>
    <w:p w:rsidR="0034303D" w:rsidRPr="005010CA" w:rsidRDefault="0034303D" w:rsidP="00D94B10">
      <w:pPr>
        <w:pStyle w:val="af0"/>
        <w:numPr>
          <w:ilvl w:val="0"/>
          <w:numId w:val="28"/>
        </w:numPr>
        <w:tabs>
          <w:tab w:val="left" w:pos="1418"/>
        </w:tabs>
        <w:spacing w:before="0" w:beforeAutospacing="0" w:after="0" w:afterAutospacing="0" w:line="264" w:lineRule="auto"/>
        <w:ind w:left="284" w:right="1557" w:hanging="284"/>
        <w:jc w:val="both"/>
      </w:pPr>
      <w:r>
        <w:t>Н</w:t>
      </w:r>
      <w:r w:rsidRPr="005010CA">
        <w:t>овые деловые связи</w:t>
      </w:r>
      <w:r>
        <w:t xml:space="preserve"> с сотрудниками интересных для Вас компаний, </w:t>
      </w:r>
      <w:proofErr w:type="gramStart"/>
      <w:r>
        <w:t>топ-менеджерами</w:t>
      </w:r>
      <w:proofErr w:type="gramEnd"/>
      <w:r>
        <w:t xml:space="preserve"> Петербурга, новыми клиентами и бизнес-партнерами.</w:t>
      </w:r>
    </w:p>
    <w:p w:rsidR="0034303D" w:rsidRPr="005B1AFF" w:rsidRDefault="0034303D" w:rsidP="00D94B10">
      <w:pPr>
        <w:pStyle w:val="af0"/>
        <w:tabs>
          <w:tab w:val="left" w:pos="1418"/>
        </w:tabs>
        <w:spacing w:before="0" w:beforeAutospacing="0" w:after="0" w:afterAutospacing="0" w:line="264" w:lineRule="auto"/>
        <w:ind w:right="1557" w:firstLine="567"/>
        <w:jc w:val="both"/>
      </w:pPr>
    </w:p>
    <w:p w:rsidR="0034303D" w:rsidRPr="003B6718" w:rsidRDefault="0034303D" w:rsidP="00D94B10">
      <w:pPr>
        <w:pStyle w:val="af0"/>
        <w:tabs>
          <w:tab w:val="left" w:pos="1418"/>
        </w:tabs>
        <w:spacing w:before="0" w:beforeAutospacing="0" w:after="0" w:afterAutospacing="0" w:line="264" w:lineRule="auto"/>
        <w:ind w:right="1557"/>
        <w:jc w:val="both"/>
      </w:pPr>
      <w:r>
        <w:t>Став членом</w:t>
      </w:r>
      <w:r w:rsidRPr="003B6718">
        <w:t xml:space="preserve"> </w:t>
      </w:r>
      <w:r w:rsidRPr="003B6718">
        <w:rPr>
          <w:iCs/>
        </w:rPr>
        <w:t>Петербургско</w:t>
      </w:r>
      <w:r>
        <w:rPr>
          <w:iCs/>
        </w:rPr>
        <w:t>го</w:t>
      </w:r>
      <w:r w:rsidRPr="003B6718">
        <w:rPr>
          <w:iCs/>
        </w:rPr>
        <w:t xml:space="preserve"> профессионально</w:t>
      </w:r>
      <w:r>
        <w:rPr>
          <w:iCs/>
        </w:rPr>
        <w:t>го</w:t>
      </w:r>
      <w:r w:rsidRPr="003B6718">
        <w:rPr>
          <w:iCs/>
        </w:rPr>
        <w:t xml:space="preserve"> кадрово</w:t>
      </w:r>
      <w:r>
        <w:rPr>
          <w:iCs/>
        </w:rPr>
        <w:t>го клуба</w:t>
      </w:r>
      <w:r w:rsidRPr="003B6718">
        <w:rPr>
          <w:iCs/>
        </w:rPr>
        <w:t xml:space="preserve"> «Кочубей»</w:t>
      </w:r>
      <w:r w:rsidRPr="003B6718">
        <w:rPr>
          <w:i/>
          <w:iCs/>
        </w:rPr>
        <w:t xml:space="preserve"> </w:t>
      </w:r>
      <w:r w:rsidRPr="003B6718">
        <w:t>Ваша компания и Вы получаете следующие возможности:</w:t>
      </w:r>
    </w:p>
    <w:p w:rsidR="005B1AFF" w:rsidRPr="005B1AFF" w:rsidRDefault="005B1AFF" w:rsidP="00D94B10">
      <w:pPr>
        <w:tabs>
          <w:tab w:val="left" w:pos="1418"/>
          <w:tab w:val="num" w:pos="2422"/>
        </w:tabs>
        <w:suppressAutoHyphens/>
        <w:spacing w:line="264" w:lineRule="auto"/>
        <w:ind w:right="1557" w:firstLine="360"/>
        <w:jc w:val="both"/>
      </w:pPr>
    </w:p>
    <w:p w:rsidR="005B1AFF" w:rsidRDefault="005B1AFF" w:rsidP="009F620D">
      <w:pPr>
        <w:pStyle w:val="af0"/>
        <w:numPr>
          <w:ilvl w:val="0"/>
          <w:numId w:val="25"/>
        </w:numPr>
        <w:tabs>
          <w:tab w:val="num" w:pos="284"/>
          <w:tab w:val="left" w:pos="1418"/>
        </w:tabs>
        <w:spacing w:before="0" w:beforeAutospacing="0" w:after="0" w:afterAutospacing="0" w:line="264" w:lineRule="auto"/>
        <w:ind w:left="284" w:right="1557" w:hanging="284"/>
        <w:rPr>
          <w:b/>
        </w:rPr>
      </w:pPr>
      <w:r w:rsidRPr="005B1AFF">
        <w:rPr>
          <w:b/>
        </w:rPr>
        <w:t>Участвовать в формировани</w:t>
      </w:r>
      <w:r w:rsidR="001D18EC">
        <w:rPr>
          <w:b/>
        </w:rPr>
        <w:t>и</w:t>
      </w:r>
      <w:r w:rsidRPr="005B1AFF">
        <w:rPr>
          <w:b/>
        </w:rPr>
        <w:t xml:space="preserve"> проектн</w:t>
      </w:r>
      <w:r w:rsidR="00D94B10">
        <w:rPr>
          <w:b/>
        </w:rPr>
        <w:t>ого и тематического плана Клуба</w:t>
      </w:r>
      <w:r w:rsidR="00F61482">
        <w:rPr>
          <w:b/>
        </w:rPr>
        <w:t>.</w:t>
      </w:r>
    </w:p>
    <w:p w:rsidR="00D25504" w:rsidRPr="005B1AFF" w:rsidRDefault="00D25504" w:rsidP="00D25504">
      <w:pPr>
        <w:pStyle w:val="af0"/>
        <w:tabs>
          <w:tab w:val="left" w:pos="1418"/>
        </w:tabs>
        <w:spacing w:before="0" w:beforeAutospacing="0" w:after="0" w:afterAutospacing="0" w:line="264" w:lineRule="auto"/>
        <w:ind w:left="284" w:right="1557"/>
        <w:rPr>
          <w:b/>
        </w:rPr>
      </w:pPr>
    </w:p>
    <w:p w:rsidR="00F61482" w:rsidRPr="00F61482" w:rsidRDefault="00F61482" w:rsidP="00F61482">
      <w:pPr>
        <w:pStyle w:val="af0"/>
        <w:tabs>
          <w:tab w:val="left" w:pos="1418"/>
        </w:tabs>
        <w:spacing w:before="0" w:beforeAutospacing="0" w:after="0" w:afterAutospacing="0" w:line="264" w:lineRule="auto"/>
        <w:ind w:left="284" w:right="1557"/>
        <w:rPr>
          <w:b/>
        </w:rPr>
      </w:pPr>
    </w:p>
    <w:p w:rsidR="00F61482" w:rsidRDefault="00F61482" w:rsidP="00F61482">
      <w:pPr>
        <w:pStyle w:val="af7"/>
        <w:rPr>
          <w:b/>
          <w:bCs/>
        </w:rPr>
      </w:pPr>
    </w:p>
    <w:p w:rsidR="005B1AFF" w:rsidRPr="005B1AFF" w:rsidRDefault="005B1AFF" w:rsidP="009F620D">
      <w:pPr>
        <w:pStyle w:val="af0"/>
        <w:numPr>
          <w:ilvl w:val="0"/>
          <w:numId w:val="25"/>
        </w:numPr>
        <w:tabs>
          <w:tab w:val="num" w:pos="284"/>
          <w:tab w:val="left" w:pos="1418"/>
        </w:tabs>
        <w:spacing w:before="0" w:beforeAutospacing="0" w:after="0" w:afterAutospacing="0" w:line="264" w:lineRule="auto"/>
        <w:ind w:left="284" w:right="1557" w:hanging="284"/>
        <w:rPr>
          <w:b/>
        </w:rPr>
      </w:pPr>
      <w:r w:rsidRPr="005B1AFF">
        <w:rPr>
          <w:b/>
          <w:bCs/>
        </w:rPr>
        <w:t>Пользоваться справочно-информационной базой Клуба:</w:t>
      </w:r>
    </w:p>
    <w:p w:rsidR="005B1AFF" w:rsidRPr="005B1AFF" w:rsidRDefault="0034303D" w:rsidP="009F620D">
      <w:pPr>
        <w:numPr>
          <w:ilvl w:val="1"/>
          <w:numId w:val="26"/>
        </w:numPr>
        <w:tabs>
          <w:tab w:val="left" w:pos="567"/>
          <w:tab w:val="left" w:pos="1418"/>
        </w:tabs>
        <w:spacing w:line="264" w:lineRule="auto"/>
        <w:ind w:left="567" w:right="1557" w:hanging="283"/>
        <w:jc w:val="both"/>
      </w:pPr>
      <w:r>
        <w:rPr>
          <w:noProof/>
        </w:rPr>
        <w:drawing>
          <wp:anchor distT="0" distB="0" distL="114300" distR="114300" simplePos="0" relativeHeight="251717120" behindDoc="1" locked="0" layoutInCell="1" allowOverlap="1" wp14:anchorId="6513DAD3" wp14:editId="45BEB43B">
            <wp:simplePos x="0" y="0"/>
            <wp:positionH relativeFrom="column">
              <wp:posOffset>5315585</wp:posOffset>
            </wp:positionH>
            <wp:positionV relativeFrom="paragraph">
              <wp:posOffset>12700</wp:posOffset>
            </wp:positionV>
            <wp:extent cx="1165225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188" y="21340"/>
                <wp:lineTo x="21188" y="0"/>
                <wp:lineTo x="0" y="0"/>
              </wp:wrapPolygon>
            </wp:wrapTight>
            <wp:docPr id="67" name="Рисунок 5" descr="C:\Documents and Settings\kate\Рабочий стол\Meetings_foto\Club_Kochubey_08_10_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kate\Рабочий стол\Meetings_foto\Club_Kochubey_08_10_2010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144" behindDoc="1" locked="0" layoutInCell="1" allowOverlap="1" wp14:anchorId="401524A2" wp14:editId="062B3598">
            <wp:simplePos x="0" y="0"/>
            <wp:positionH relativeFrom="column">
              <wp:posOffset>5327650</wp:posOffset>
            </wp:positionH>
            <wp:positionV relativeFrom="paragraph">
              <wp:posOffset>1373505</wp:posOffset>
            </wp:positionV>
            <wp:extent cx="1154430" cy="866775"/>
            <wp:effectExtent l="19050" t="0" r="7620" b="0"/>
            <wp:wrapTight wrapText="bothSides">
              <wp:wrapPolygon edited="0">
                <wp:start x="-356" y="0"/>
                <wp:lineTo x="-356" y="21363"/>
                <wp:lineTo x="21743" y="21363"/>
                <wp:lineTo x="21743" y="0"/>
                <wp:lineTo x="-356" y="0"/>
              </wp:wrapPolygon>
            </wp:wrapTight>
            <wp:docPr id="68" name="Рисунок 20" descr="C:\Documents and Settings\kate\Рабочий стол\Meetings_foto\2009_07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ocuments and Settings\kate\Рабочий стол\Meetings_foto\2009_07_17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9168" behindDoc="1" locked="0" layoutInCell="1" allowOverlap="1" wp14:anchorId="42B3BA6C" wp14:editId="04038F8A">
            <wp:simplePos x="0" y="0"/>
            <wp:positionH relativeFrom="column">
              <wp:posOffset>5327650</wp:posOffset>
            </wp:positionH>
            <wp:positionV relativeFrom="paragraph">
              <wp:posOffset>2926080</wp:posOffset>
            </wp:positionV>
            <wp:extent cx="1141730" cy="895350"/>
            <wp:effectExtent l="19050" t="0" r="1270" b="0"/>
            <wp:wrapTight wrapText="bothSides">
              <wp:wrapPolygon edited="0">
                <wp:start x="-360" y="0"/>
                <wp:lineTo x="-360" y="21140"/>
                <wp:lineTo x="21624" y="21140"/>
                <wp:lineTo x="21624" y="0"/>
                <wp:lineTo x="-360" y="0"/>
              </wp:wrapPolygon>
            </wp:wrapTight>
            <wp:docPr id="69" name="Рисунок 10" descr="C:\Documents and Settings\kate\Рабочий стол\Meetings_foto\2009_10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kate\Рабочий стол\Meetings_foto\2009_10_03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0192" behindDoc="1" locked="0" layoutInCell="1" allowOverlap="1" wp14:anchorId="17A64D7E" wp14:editId="61F7A2A1">
            <wp:simplePos x="0" y="0"/>
            <wp:positionH relativeFrom="column">
              <wp:posOffset>5308600</wp:posOffset>
            </wp:positionH>
            <wp:positionV relativeFrom="paragraph">
              <wp:posOffset>4669155</wp:posOffset>
            </wp:positionV>
            <wp:extent cx="1174750" cy="876300"/>
            <wp:effectExtent l="19050" t="0" r="6350" b="0"/>
            <wp:wrapTight wrapText="bothSides">
              <wp:wrapPolygon edited="0">
                <wp:start x="-350" y="0"/>
                <wp:lineTo x="-350" y="21130"/>
                <wp:lineTo x="21717" y="21130"/>
                <wp:lineTo x="21717" y="0"/>
                <wp:lineTo x="-350" y="0"/>
              </wp:wrapPolygon>
            </wp:wrapTight>
            <wp:docPr id="70" name="Рисунок 19" descr="C:\Documents and Settings\kate\Рабочий стол\Meetings_foto\thumb_ClubKochubey_Conf_2010_Site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kate\Рабочий стол\Meetings_foto\thumb_ClubKochubey_Conf_2010_Site_14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1216" behindDoc="1" locked="0" layoutInCell="1" allowOverlap="1" wp14:anchorId="7426DBBE" wp14:editId="11C8FF63">
            <wp:simplePos x="0" y="0"/>
            <wp:positionH relativeFrom="column">
              <wp:posOffset>5327650</wp:posOffset>
            </wp:positionH>
            <wp:positionV relativeFrom="paragraph">
              <wp:posOffset>6250305</wp:posOffset>
            </wp:positionV>
            <wp:extent cx="1135380" cy="847725"/>
            <wp:effectExtent l="19050" t="0" r="7620" b="0"/>
            <wp:wrapTight wrapText="bothSides">
              <wp:wrapPolygon edited="0">
                <wp:start x="-362" y="0"/>
                <wp:lineTo x="-362" y="21357"/>
                <wp:lineTo x="21745" y="21357"/>
                <wp:lineTo x="21745" y="0"/>
                <wp:lineTo x="-362" y="0"/>
              </wp:wrapPolygon>
            </wp:wrapTight>
            <wp:docPr id="71" name="Рисунок 21" descr="C:\Documents and Settings\kate\Рабочий стол\Meetings_foto\2010_02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nts and Settings\kate\Рабочий стол\Meetings_foto\2010_02_17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1AFF" w:rsidRPr="005B1AFF">
        <w:t xml:space="preserve">Получать материалы заседаний Клуба (презентации, аудиозаписи выступлений и дискуссий). </w:t>
      </w:r>
    </w:p>
    <w:p w:rsidR="005B1AFF" w:rsidRPr="005B1AFF" w:rsidRDefault="005B1AFF" w:rsidP="009F620D">
      <w:pPr>
        <w:numPr>
          <w:ilvl w:val="1"/>
          <w:numId w:val="26"/>
        </w:numPr>
        <w:tabs>
          <w:tab w:val="left" w:pos="567"/>
          <w:tab w:val="left" w:pos="1418"/>
        </w:tabs>
        <w:spacing w:line="264" w:lineRule="auto"/>
        <w:ind w:left="567" w:right="1557" w:hanging="283"/>
        <w:jc w:val="both"/>
      </w:pPr>
      <w:r w:rsidRPr="005B1AFF">
        <w:t xml:space="preserve">Получать материалы конференций Клуба (презентации, аудиозаписи выступлений и дискуссий). </w:t>
      </w:r>
    </w:p>
    <w:p w:rsidR="005B1AFF" w:rsidRPr="005B1AFF" w:rsidRDefault="005B1AFF" w:rsidP="009F620D">
      <w:pPr>
        <w:numPr>
          <w:ilvl w:val="1"/>
          <w:numId w:val="26"/>
        </w:numPr>
        <w:tabs>
          <w:tab w:val="left" w:pos="567"/>
          <w:tab w:val="left" w:pos="1418"/>
        </w:tabs>
        <w:spacing w:line="264" w:lineRule="auto"/>
        <w:ind w:left="567" w:right="1557" w:hanging="283"/>
        <w:jc w:val="both"/>
      </w:pPr>
      <w:r w:rsidRPr="005B1AFF">
        <w:t>Получить доступ к Банку положений Петербургского профессионального кадрового клуба «Кочубей».</w:t>
      </w:r>
    </w:p>
    <w:p w:rsidR="005B1AFF" w:rsidRDefault="005B1AFF" w:rsidP="009F620D">
      <w:pPr>
        <w:numPr>
          <w:ilvl w:val="1"/>
          <w:numId w:val="26"/>
        </w:numPr>
        <w:tabs>
          <w:tab w:val="left" w:pos="567"/>
          <w:tab w:val="left" w:pos="1418"/>
        </w:tabs>
        <w:spacing w:line="264" w:lineRule="auto"/>
        <w:ind w:left="567" w:right="1557" w:hanging="283"/>
        <w:jc w:val="both"/>
      </w:pPr>
      <w:r w:rsidRPr="005B1AFF">
        <w:t>Быть подписчиком электронной подписки на новости Петербургского профессионального кадрового клуба «Кочубей» и делового сообщества.</w:t>
      </w:r>
    </w:p>
    <w:p w:rsidR="00D25504" w:rsidRPr="005B1AFF" w:rsidRDefault="00D25504" w:rsidP="001D18EC">
      <w:pPr>
        <w:tabs>
          <w:tab w:val="left" w:pos="567"/>
          <w:tab w:val="left" w:pos="1418"/>
        </w:tabs>
        <w:spacing w:line="264" w:lineRule="auto"/>
        <w:ind w:right="1557"/>
        <w:rPr>
          <w:highlight w:val="yellow"/>
        </w:rPr>
      </w:pPr>
    </w:p>
    <w:p w:rsidR="005B1AFF" w:rsidRPr="005B1AFF" w:rsidRDefault="005B1AFF" w:rsidP="009F620D">
      <w:pPr>
        <w:numPr>
          <w:ilvl w:val="0"/>
          <w:numId w:val="25"/>
        </w:numPr>
        <w:tabs>
          <w:tab w:val="num" w:pos="284"/>
          <w:tab w:val="left" w:pos="1418"/>
        </w:tabs>
        <w:spacing w:line="264" w:lineRule="auto"/>
        <w:ind w:left="284" w:right="1557" w:hanging="284"/>
        <w:rPr>
          <w:b/>
        </w:rPr>
      </w:pPr>
      <w:r w:rsidRPr="005B1AFF">
        <w:rPr>
          <w:b/>
        </w:rPr>
        <w:t>Приобретать новые</w:t>
      </w:r>
      <w:r w:rsidRPr="005B1AFF">
        <w:rPr>
          <w:b/>
          <w:bCs/>
        </w:rPr>
        <w:t xml:space="preserve"> деловые контакты:</w:t>
      </w:r>
    </w:p>
    <w:p w:rsidR="005B1AFF" w:rsidRPr="005B1AFF" w:rsidRDefault="005B1AFF" w:rsidP="009F620D">
      <w:pPr>
        <w:pStyle w:val="af0"/>
        <w:numPr>
          <w:ilvl w:val="1"/>
          <w:numId w:val="26"/>
        </w:numPr>
        <w:tabs>
          <w:tab w:val="left" w:pos="567"/>
          <w:tab w:val="left" w:pos="1418"/>
        </w:tabs>
        <w:spacing w:before="0" w:beforeAutospacing="0" w:after="0" w:afterAutospacing="0" w:line="264" w:lineRule="auto"/>
        <w:ind w:left="567" w:right="1557" w:hanging="283"/>
        <w:jc w:val="both"/>
      </w:pPr>
      <w:r w:rsidRPr="005B1AFF">
        <w:t xml:space="preserve">Участвовать в заседаниях Петербургского профессионального </w:t>
      </w:r>
      <w:r w:rsidR="00D25504" w:rsidRPr="00D25504">
        <w:t xml:space="preserve"> </w:t>
      </w:r>
      <w:r w:rsidRPr="005B1AFF">
        <w:t>кадрового клуба «Кочубей».</w:t>
      </w:r>
    </w:p>
    <w:p w:rsidR="005B1AFF" w:rsidRPr="005B1AFF" w:rsidRDefault="005B1AFF" w:rsidP="009F620D">
      <w:pPr>
        <w:pStyle w:val="af0"/>
        <w:numPr>
          <w:ilvl w:val="1"/>
          <w:numId w:val="26"/>
        </w:numPr>
        <w:tabs>
          <w:tab w:val="left" w:pos="567"/>
          <w:tab w:val="left" w:pos="1418"/>
        </w:tabs>
        <w:spacing w:before="0" w:beforeAutospacing="0" w:after="0" w:afterAutospacing="0" w:line="264" w:lineRule="auto"/>
        <w:ind w:left="567" w:right="1557" w:hanging="283"/>
        <w:jc w:val="both"/>
      </w:pPr>
      <w:r w:rsidRPr="005B1AFF">
        <w:t>Участвовать в конференциях Петербургского профессионального кадрового клуба «Кочубей»*.</w:t>
      </w:r>
    </w:p>
    <w:p w:rsidR="005B1AFF" w:rsidRPr="005B1AFF" w:rsidRDefault="005B1AFF" w:rsidP="009F620D">
      <w:pPr>
        <w:pStyle w:val="af0"/>
        <w:numPr>
          <w:ilvl w:val="1"/>
          <w:numId w:val="26"/>
        </w:numPr>
        <w:tabs>
          <w:tab w:val="left" w:pos="567"/>
          <w:tab w:val="left" w:pos="1418"/>
        </w:tabs>
        <w:spacing w:before="0" w:beforeAutospacing="0" w:after="0" w:afterAutospacing="0" w:line="264" w:lineRule="auto"/>
        <w:ind w:left="567" w:right="1557" w:hanging="283"/>
        <w:jc w:val="both"/>
      </w:pPr>
      <w:r w:rsidRPr="005B1AFF">
        <w:t xml:space="preserve">Участвовать в совместных мероприятиях Петербургского профессионального кадрового клуба «Кочубей». </w:t>
      </w:r>
    </w:p>
    <w:p w:rsidR="005B1AFF" w:rsidRPr="005B1AFF" w:rsidRDefault="005B1AFF" w:rsidP="009F620D">
      <w:pPr>
        <w:pStyle w:val="af0"/>
        <w:numPr>
          <w:ilvl w:val="1"/>
          <w:numId w:val="26"/>
        </w:numPr>
        <w:tabs>
          <w:tab w:val="left" w:pos="567"/>
          <w:tab w:val="left" w:pos="1418"/>
        </w:tabs>
        <w:spacing w:before="0" w:beforeAutospacing="0" w:after="0" w:afterAutospacing="0" w:line="264" w:lineRule="auto"/>
        <w:ind w:left="567" w:right="1557" w:hanging="283"/>
        <w:jc w:val="both"/>
      </w:pPr>
      <w:r w:rsidRPr="005B1AFF">
        <w:t xml:space="preserve">Участвовать в рабочих группах, экспертных заседаниях, круглых столах, семинарах Петербургского профессионального кадрового клуба «Кочубей». </w:t>
      </w:r>
    </w:p>
    <w:p w:rsidR="005B1AFF" w:rsidRPr="007C3305" w:rsidRDefault="005B1AFF" w:rsidP="009F620D">
      <w:pPr>
        <w:pStyle w:val="af0"/>
        <w:tabs>
          <w:tab w:val="left" w:pos="567"/>
          <w:tab w:val="left" w:pos="1418"/>
        </w:tabs>
        <w:spacing w:before="0" w:beforeAutospacing="0" w:after="0" w:afterAutospacing="0" w:line="264" w:lineRule="auto"/>
        <w:ind w:left="567" w:right="1557"/>
        <w:jc w:val="both"/>
        <w:rPr>
          <w:b/>
          <w:highlight w:val="yellow"/>
        </w:rPr>
      </w:pPr>
    </w:p>
    <w:p w:rsidR="005B1AFF" w:rsidRPr="007C3305" w:rsidRDefault="005B1AFF" w:rsidP="009F620D">
      <w:pPr>
        <w:pStyle w:val="af0"/>
        <w:numPr>
          <w:ilvl w:val="0"/>
          <w:numId w:val="25"/>
        </w:numPr>
        <w:tabs>
          <w:tab w:val="num" w:pos="284"/>
          <w:tab w:val="left" w:pos="1418"/>
        </w:tabs>
        <w:spacing w:before="0" w:beforeAutospacing="0" w:after="0" w:afterAutospacing="0" w:line="264" w:lineRule="auto"/>
        <w:ind w:left="284" w:right="1557" w:hanging="284"/>
        <w:rPr>
          <w:b/>
        </w:rPr>
      </w:pPr>
      <w:r w:rsidRPr="007C3305">
        <w:rPr>
          <w:b/>
          <w:bCs/>
        </w:rPr>
        <w:t>Продвигать имидж и позицию компании:</w:t>
      </w:r>
      <w:r w:rsidR="008C6488" w:rsidRPr="007C3305">
        <w:rPr>
          <w:b/>
          <w:noProof/>
        </w:rPr>
        <w:t xml:space="preserve"> </w:t>
      </w:r>
    </w:p>
    <w:p w:rsidR="005B1AFF" w:rsidRPr="005B1AFF" w:rsidRDefault="005B1AFF" w:rsidP="009F620D">
      <w:pPr>
        <w:numPr>
          <w:ilvl w:val="1"/>
          <w:numId w:val="26"/>
        </w:numPr>
        <w:tabs>
          <w:tab w:val="left" w:pos="567"/>
          <w:tab w:val="left" w:pos="1418"/>
        </w:tabs>
        <w:spacing w:line="264" w:lineRule="auto"/>
        <w:ind w:left="567" w:right="1557" w:hanging="283"/>
        <w:jc w:val="both"/>
      </w:pPr>
      <w:r w:rsidRPr="005B1AFF">
        <w:t>Выступать с докладами на конференциях Петербургского профессионального кадрового клуба «Кочубей»**.</w:t>
      </w:r>
    </w:p>
    <w:p w:rsidR="005B1AFF" w:rsidRPr="005B1AFF" w:rsidRDefault="005B1AFF" w:rsidP="009F620D">
      <w:pPr>
        <w:numPr>
          <w:ilvl w:val="1"/>
          <w:numId w:val="26"/>
        </w:numPr>
        <w:tabs>
          <w:tab w:val="left" w:pos="567"/>
          <w:tab w:val="left" w:pos="1418"/>
        </w:tabs>
        <w:spacing w:line="264" w:lineRule="auto"/>
        <w:ind w:left="567" w:right="1557" w:hanging="283"/>
        <w:jc w:val="both"/>
      </w:pPr>
      <w:r w:rsidRPr="005B1AFF">
        <w:t>Выступать на заседаниях Петербургского профессионального кадрового клуба «Кочубей»**.</w:t>
      </w:r>
    </w:p>
    <w:p w:rsidR="005B1AFF" w:rsidRPr="005B1AFF" w:rsidRDefault="005B1AFF" w:rsidP="009F620D">
      <w:pPr>
        <w:numPr>
          <w:ilvl w:val="1"/>
          <w:numId w:val="26"/>
        </w:numPr>
        <w:tabs>
          <w:tab w:val="left" w:pos="567"/>
          <w:tab w:val="left" w:pos="1418"/>
        </w:tabs>
        <w:spacing w:line="264" w:lineRule="auto"/>
        <w:ind w:left="567" w:right="1557" w:hanging="283"/>
        <w:jc w:val="both"/>
      </w:pPr>
      <w:r w:rsidRPr="005B1AFF">
        <w:t xml:space="preserve">Проводить совместные мероприятия по актуальной для компании тематике**. </w:t>
      </w:r>
    </w:p>
    <w:p w:rsidR="005B1AFF" w:rsidRPr="005B1AFF" w:rsidRDefault="005B1AFF" w:rsidP="009F620D">
      <w:pPr>
        <w:numPr>
          <w:ilvl w:val="1"/>
          <w:numId w:val="26"/>
        </w:numPr>
        <w:tabs>
          <w:tab w:val="left" w:pos="567"/>
          <w:tab w:val="left" w:pos="1418"/>
        </w:tabs>
        <w:spacing w:line="264" w:lineRule="auto"/>
        <w:ind w:left="567" w:right="1557" w:hanging="283"/>
        <w:jc w:val="both"/>
      </w:pPr>
      <w:r w:rsidRPr="005B1AFF">
        <w:t xml:space="preserve">Готовить совместные аналитические проекты по актуальной для компании тематике**. </w:t>
      </w:r>
    </w:p>
    <w:p w:rsidR="005B1AFF" w:rsidRPr="005B1AFF" w:rsidRDefault="005B1AFF" w:rsidP="009F620D">
      <w:pPr>
        <w:tabs>
          <w:tab w:val="left" w:pos="567"/>
          <w:tab w:val="left" w:pos="1418"/>
        </w:tabs>
        <w:spacing w:line="264" w:lineRule="auto"/>
        <w:ind w:left="567" w:right="1557"/>
      </w:pPr>
    </w:p>
    <w:p w:rsidR="005B1AFF" w:rsidRPr="005B1AFF" w:rsidRDefault="005B1AFF" w:rsidP="009F620D">
      <w:pPr>
        <w:numPr>
          <w:ilvl w:val="0"/>
          <w:numId w:val="25"/>
        </w:numPr>
        <w:tabs>
          <w:tab w:val="num" w:pos="284"/>
          <w:tab w:val="left" w:pos="1418"/>
        </w:tabs>
        <w:spacing w:line="264" w:lineRule="auto"/>
        <w:ind w:left="284" w:right="1557" w:hanging="284"/>
        <w:rPr>
          <w:b/>
        </w:rPr>
      </w:pPr>
      <w:r w:rsidRPr="005B1AFF">
        <w:rPr>
          <w:b/>
        </w:rPr>
        <w:t>Информировать деловое сообщество о новостях Вашей компании:</w:t>
      </w:r>
    </w:p>
    <w:p w:rsidR="005B1AFF" w:rsidRPr="005B1AFF" w:rsidRDefault="005B1AFF" w:rsidP="009F620D">
      <w:pPr>
        <w:numPr>
          <w:ilvl w:val="1"/>
          <w:numId w:val="26"/>
        </w:numPr>
        <w:tabs>
          <w:tab w:val="left" w:pos="567"/>
          <w:tab w:val="left" w:pos="1418"/>
        </w:tabs>
        <w:spacing w:line="264" w:lineRule="auto"/>
        <w:ind w:left="567" w:right="1557" w:hanging="284"/>
        <w:jc w:val="both"/>
      </w:pPr>
      <w:r w:rsidRPr="005B1AFF">
        <w:t>Указать компанию как члена Петербургского профессионального кадрового клуба «Кочубей» во всех внешних материалах о Клубе.</w:t>
      </w:r>
      <w:r w:rsidR="009510A7" w:rsidRPr="009510A7">
        <w:rPr>
          <w:b/>
          <w:noProof/>
        </w:rPr>
        <w:t xml:space="preserve"> </w:t>
      </w:r>
    </w:p>
    <w:p w:rsidR="005B1AFF" w:rsidRPr="005B1AFF" w:rsidRDefault="005B1AFF" w:rsidP="009F620D">
      <w:pPr>
        <w:numPr>
          <w:ilvl w:val="1"/>
          <w:numId w:val="26"/>
        </w:numPr>
        <w:tabs>
          <w:tab w:val="left" w:pos="567"/>
          <w:tab w:val="left" w:pos="1418"/>
        </w:tabs>
        <w:spacing w:line="264" w:lineRule="auto"/>
        <w:ind w:left="567" w:right="1557" w:hanging="284"/>
        <w:jc w:val="both"/>
      </w:pPr>
      <w:r w:rsidRPr="005B1AFF">
        <w:t xml:space="preserve">Размещать информацию о компании на сайте Клуба и ссылки на сайт компании. </w:t>
      </w:r>
    </w:p>
    <w:p w:rsidR="005B1AFF" w:rsidRPr="005B1AFF" w:rsidRDefault="005B1AFF" w:rsidP="009F620D">
      <w:pPr>
        <w:numPr>
          <w:ilvl w:val="1"/>
          <w:numId w:val="26"/>
        </w:numPr>
        <w:tabs>
          <w:tab w:val="left" w:pos="567"/>
          <w:tab w:val="left" w:pos="1418"/>
        </w:tabs>
        <w:spacing w:line="264" w:lineRule="auto"/>
        <w:ind w:left="567" w:right="1557" w:hanging="284"/>
        <w:jc w:val="both"/>
      </w:pPr>
      <w:r w:rsidRPr="005B1AFF">
        <w:t xml:space="preserve">Размещать информацию о компании в годовом отчете Петербургского профессионального кадрового клуба «Кочубей». </w:t>
      </w:r>
    </w:p>
    <w:p w:rsidR="005B1AFF" w:rsidRPr="005B1AFF" w:rsidRDefault="0034303D" w:rsidP="009F620D">
      <w:pPr>
        <w:numPr>
          <w:ilvl w:val="1"/>
          <w:numId w:val="26"/>
        </w:numPr>
        <w:tabs>
          <w:tab w:val="left" w:pos="567"/>
          <w:tab w:val="left" w:pos="1418"/>
        </w:tabs>
        <w:spacing w:line="264" w:lineRule="auto"/>
        <w:ind w:left="567" w:right="1557" w:hanging="284"/>
        <w:jc w:val="both"/>
      </w:pPr>
      <w:r>
        <w:rPr>
          <w:noProof/>
        </w:rPr>
        <w:drawing>
          <wp:anchor distT="0" distB="0" distL="114300" distR="114300" simplePos="0" relativeHeight="251722240" behindDoc="1" locked="0" layoutInCell="1" allowOverlap="1" wp14:anchorId="66FA3A13" wp14:editId="2892E530">
            <wp:simplePos x="0" y="0"/>
            <wp:positionH relativeFrom="column">
              <wp:posOffset>5347970</wp:posOffset>
            </wp:positionH>
            <wp:positionV relativeFrom="paragraph">
              <wp:posOffset>13970</wp:posOffset>
            </wp:positionV>
            <wp:extent cx="1098550" cy="590550"/>
            <wp:effectExtent l="19050" t="0" r="6350" b="0"/>
            <wp:wrapTight wrapText="bothSides">
              <wp:wrapPolygon edited="0">
                <wp:start x="-375" y="0"/>
                <wp:lineTo x="-375" y="20903"/>
                <wp:lineTo x="21725" y="20903"/>
                <wp:lineTo x="21725" y="0"/>
                <wp:lineTo x="-375" y="0"/>
              </wp:wrapPolygon>
            </wp:wrapTight>
            <wp:docPr id="72" name="Рисунок 3" descr="C:\Documents and Settings\kate\Рабочий стол\2 july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kate\Рабочий стол\2 july_10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1AFF" w:rsidRPr="005B1AFF">
        <w:t>Включать в информационную рассылку Петербургского профессионального кадрового клуба «Кочубей» ссылки на пресс-релизы компании.</w:t>
      </w:r>
    </w:p>
    <w:p w:rsidR="005B1AFF" w:rsidRPr="005B1AFF" w:rsidRDefault="005B1AFF" w:rsidP="009F620D">
      <w:pPr>
        <w:tabs>
          <w:tab w:val="left" w:pos="567"/>
          <w:tab w:val="left" w:pos="1418"/>
        </w:tabs>
        <w:spacing w:line="264" w:lineRule="auto"/>
        <w:ind w:left="567" w:right="1557"/>
        <w:jc w:val="both"/>
      </w:pPr>
    </w:p>
    <w:p w:rsidR="005B1AFF" w:rsidRPr="007C3305" w:rsidRDefault="00821471" w:rsidP="009F620D">
      <w:pPr>
        <w:numPr>
          <w:ilvl w:val="0"/>
          <w:numId w:val="25"/>
        </w:numPr>
        <w:tabs>
          <w:tab w:val="num" w:pos="284"/>
          <w:tab w:val="left" w:pos="1418"/>
          <w:tab w:val="num" w:pos="2422"/>
        </w:tabs>
        <w:suppressAutoHyphens/>
        <w:spacing w:line="264" w:lineRule="auto"/>
        <w:ind w:left="284" w:right="1557" w:hanging="284"/>
        <w:jc w:val="both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737600" behindDoc="1" locked="0" layoutInCell="1" allowOverlap="1" wp14:anchorId="266F26B3" wp14:editId="112C66B7">
            <wp:simplePos x="0" y="0"/>
            <wp:positionH relativeFrom="column">
              <wp:posOffset>5271770</wp:posOffset>
            </wp:positionH>
            <wp:positionV relativeFrom="paragraph">
              <wp:posOffset>1905</wp:posOffset>
            </wp:positionV>
            <wp:extent cx="1143000" cy="857250"/>
            <wp:effectExtent l="0" t="0" r="0" b="0"/>
            <wp:wrapTight wrapText="bothSides">
              <wp:wrapPolygon edited="0">
                <wp:start x="0" y="0"/>
                <wp:lineTo x="0" y="21120"/>
                <wp:lineTo x="21240" y="21120"/>
                <wp:lineTo x="21240" y="0"/>
                <wp:lineTo x="0" y="0"/>
              </wp:wrapPolygon>
            </wp:wrapTight>
            <wp:docPr id="84" name="Рисунок 1" descr="C:\Documents and Settings\kate\Рабочий стол\march5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kate\Рабочий стол\march5_17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AFF" w:rsidRPr="007C3305">
        <w:rPr>
          <w:b/>
        </w:rPr>
        <w:t xml:space="preserve"> Получать преференции по дисконтным прогр</w:t>
      </w:r>
      <w:r w:rsidR="00D94B10">
        <w:rPr>
          <w:b/>
        </w:rPr>
        <w:t>аммам членов и партнеров Клуба</w:t>
      </w:r>
      <w:r w:rsidR="00F61482">
        <w:rPr>
          <w:b/>
        </w:rPr>
        <w:t>.</w:t>
      </w:r>
    </w:p>
    <w:p w:rsidR="005B1AFF" w:rsidRPr="007C3305" w:rsidRDefault="005B1AFF" w:rsidP="009F620D">
      <w:pPr>
        <w:tabs>
          <w:tab w:val="left" w:pos="1418"/>
          <w:tab w:val="num" w:pos="2422"/>
        </w:tabs>
        <w:suppressAutoHyphens/>
        <w:spacing w:line="264" w:lineRule="auto"/>
        <w:ind w:right="1557"/>
        <w:jc w:val="both"/>
        <w:rPr>
          <w:b/>
        </w:rPr>
      </w:pPr>
    </w:p>
    <w:p w:rsidR="005B1AFF" w:rsidRPr="007C3305" w:rsidRDefault="005B1AFF" w:rsidP="009F620D">
      <w:pPr>
        <w:numPr>
          <w:ilvl w:val="0"/>
          <w:numId w:val="25"/>
        </w:numPr>
        <w:tabs>
          <w:tab w:val="num" w:pos="284"/>
          <w:tab w:val="left" w:pos="1418"/>
          <w:tab w:val="num" w:pos="2422"/>
        </w:tabs>
        <w:suppressAutoHyphens/>
        <w:spacing w:line="264" w:lineRule="auto"/>
        <w:ind w:left="284" w:right="1557" w:hanging="284"/>
        <w:jc w:val="both"/>
        <w:rPr>
          <w:b/>
        </w:rPr>
      </w:pPr>
      <w:r w:rsidRPr="007C3305">
        <w:rPr>
          <w:b/>
        </w:rPr>
        <w:t xml:space="preserve">Пользоваться услугами </w:t>
      </w:r>
      <w:proofErr w:type="gramStart"/>
      <w:r w:rsidRPr="007C3305">
        <w:rPr>
          <w:b/>
        </w:rPr>
        <w:t>интернет-портала</w:t>
      </w:r>
      <w:proofErr w:type="gramEnd"/>
      <w:r w:rsidRPr="007C3305">
        <w:rPr>
          <w:b/>
        </w:rPr>
        <w:t xml:space="preserve"> </w:t>
      </w:r>
      <w:hyperlink r:id="rId35" w:history="1">
        <w:r w:rsidRPr="007C3305">
          <w:rPr>
            <w:rStyle w:val="a7"/>
            <w:b/>
          </w:rPr>
          <w:t>www.obzorzarplat.ru</w:t>
        </w:r>
      </w:hyperlink>
      <w:r w:rsidRPr="007C3305">
        <w:rPr>
          <w:b/>
        </w:rPr>
        <w:t xml:space="preserve"> по тарифу «</w:t>
      </w:r>
      <w:proofErr w:type="spellStart"/>
      <w:r w:rsidRPr="007C3305">
        <w:rPr>
          <w:b/>
        </w:rPr>
        <w:t>Лайт</w:t>
      </w:r>
      <w:proofErr w:type="spellEnd"/>
      <w:r w:rsidRPr="007C3305">
        <w:rPr>
          <w:b/>
        </w:rPr>
        <w:t xml:space="preserve"> </w:t>
      </w:r>
      <w:proofErr w:type="spellStart"/>
      <w:r w:rsidRPr="007C3305">
        <w:rPr>
          <w:b/>
        </w:rPr>
        <w:t>безлимитный</w:t>
      </w:r>
      <w:proofErr w:type="spellEnd"/>
      <w:r w:rsidRPr="007C3305">
        <w:rPr>
          <w:b/>
        </w:rPr>
        <w:t>» в течение полугода. Иметь скид</w:t>
      </w:r>
      <w:r w:rsidR="00D94B10">
        <w:rPr>
          <w:b/>
        </w:rPr>
        <w:t>ку 25% на пользование сервисами</w:t>
      </w:r>
      <w:r w:rsidR="00F61482">
        <w:rPr>
          <w:b/>
        </w:rPr>
        <w:t>.</w:t>
      </w:r>
    </w:p>
    <w:p w:rsidR="005B1AFF" w:rsidRPr="005B1AFF" w:rsidRDefault="005B1AFF" w:rsidP="009F620D">
      <w:pPr>
        <w:tabs>
          <w:tab w:val="left" w:pos="1418"/>
          <w:tab w:val="num" w:pos="2422"/>
        </w:tabs>
        <w:suppressAutoHyphens/>
        <w:spacing w:line="264" w:lineRule="auto"/>
        <w:ind w:right="1557"/>
        <w:jc w:val="both"/>
      </w:pPr>
    </w:p>
    <w:p w:rsidR="005B1AFF" w:rsidRPr="005B1AFF" w:rsidRDefault="00821471" w:rsidP="009F620D">
      <w:pPr>
        <w:pStyle w:val="af0"/>
        <w:tabs>
          <w:tab w:val="left" w:pos="1418"/>
        </w:tabs>
        <w:spacing w:before="0" w:beforeAutospacing="0" w:after="0" w:afterAutospacing="0" w:line="264" w:lineRule="auto"/>
        <w:ind w:right="1557"/>
      </w:pPr>
      <w:r>
        <w:rPr>
          <w:b/>
          <w:noProof/>
        </w:rPr>
        <w:drawing>
          <wp:anchor distT="0" distB="0" distL="114300" distR="114300" simplePos="0" relativeHeight="251735552" behindDoc="1" locked="0" layoutInCell="1" allowOverlap="1" wp14:anchorId="6F6D2B1B" wp14:editId="4A1BA697">
            <wp:simplePos x="0" y="0"/>
            <wp:positionH relativeFrom="column">
              <wp:posOffset>5281295</wp:posOffset>
            </wp:positionH>
            <wp:positionV relativeFrom="paragraph">
              <wp:posOffset>59690</wp:posOffset>
            </wp:positionV>
            <wp:extent cx="1137920" cy="762000"/>
            <wp:effectExtent l="0" t="0" r="5080" b="0"/>
            <wp:wrapTight wrapText="bothSides">
              <wp:wrapPolygon edited="0">
                <wp:start x="0" y="0"/>
                <wp:lineTo x="0" y="21060"/>
                <wp:lineTo x="21335" y="21060"/>
                <wp:lineTo x="21335" y="0"/>
                <wp:lineTo x="0" y="0"/>
              </wp:wrapPolygon>
            </wp:wrapTight>
            <wp:docPr id="82" name="Рисунок 3" descr="C:\Documents and Settings\kate\Рабочий стол\Club_Kochubey_07_04_2010_ 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kate\Рабочий стол\Club_Kochubey_07_04_2010_ 34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1AFF" w:rsidRPr="005B1AFF">
        <w:rPr>
          <w:i/>
          <w:iCs/>
        </w:rPr>
        <w:t>* со специальной 50% скидкой члена Петербургского профессионального кадрового клуба «Кочубей».</w:t>
      </w:r>
    </w:p>
    <w:p w:rsidR="00D94B10" w:rsidRPr="00821471" w:rsidRDefault="005B1AFF" w:rsidP="00D94B10">
      <w:pPr>
        <w:pStyle w:val="af0"/>
        <w:tabs>
          <w:tab w:val="left" w:pos="1418"/>
        </w:tabs>
        <w:spacing w:before="0" w:beforeAutospacing="0" w:after="0" w:afterAutospacing="0" w:line="264" w:lineRule="auto"/>
        <w:ind w:right="1557"/>
        <w:rPr>
          <w:i/>
          <w:iCs/>
        </w:rPr>
      </w:pPr>
      <w:r w:rsidRPr="005B1AFF">
        <w:rPr>
          <w:i/>
          <w:iCs/>
        </w:rPr>
        <w:t>** по согласованию с администрацией Петербургского профессионального кадрового клуба «Кочубей».</w:t>
      </w:r>
    </w:p>
    <w:p w:rsidR="00821471" w:rsidRPr="00821471" w:rsidRDefault="00821471" w:rsidP="00D94B10">
      <w:pPr>
        <w:pStyle w:val="af0"/>
        <w:tabs>
          <w:tab w:val="left" w:pos="1418"/>
        </w:tabs>
        <w:spacing w:before="0" w:beforeAutospacing="0" w:after="0" w:afterAutospacing="0" w:line="264" w:lineRule="auto"/>
        <w:ind w:right="1557"/>
        <w:rPr>
          <w:i/>
          <w:iCs/>
        </w:rPr>
      </w:pPr>
    </w:p>
    <w:p w:rsidR="00D94B10" w:rsidRDefault="00D94B10" w:rsidP="00D94B10">
      <w:pPr>
        <w:pStyle w:val="af0"/>
        <w:tabs>
          <w:tab w:val="left" w:pos="1418"/>
        </w:tabs>
        <w:spacing w:before="0" w:beforeAutospacing="0" w:after="0" w:afterAutospacing="0" w:line="264" w:lineRule="auto"/>
        <w:ind w:right="1557"/>
        <w:rPr>
          <w:i/>
          <w:iCs/>
        </w:rPr>
      </w:pPr>
    </w:p>
    <w:p w:rsidR="00F63EF4" w:rsidRPr="00821471" w:rsidRDefault="00821471" w:rsidP="00821471">
      <w:pPr>
        <w:pStyle w:val="af0"/>
        <w:tabs>
          <w:tab w:val="left" w:pos="1418"/>
        </w:tabs>
        <w:spacing w:before="0" w:beforeAutospacing="0" w:after="0" w:afterAutospacing="0" w:line="264" w:lineRule="auto"/>
        <w:ind w:right="1557"/>
        <w:rPr>
          <w:rFonts w:ascii="CharterCTT" w:hAnsi="CharterCTT"/>
          <w:color w:val="2C5A57"/>
          <w:sz w:val="42"/>
          <w:szCs w:val="42"/>
        </w:rPr>
      </w:pPr>
      <w:r w:rsidRPr="004979D0">
        <w:rPr>
          <w:rFonts w:ascii="CharterCTT" w:hAnsi="CharterCTT"/>
          <w:color w:val="2C5A57"/>
          <w:sz w:val="42"/>
          <w:szCs w:val="42"/>
        </w:rPr>
        <w:t>3.</w:t>
      </w:r>
      <w:r w:rsidR="00C53462" w:rsidRPr="00D94B10">
        <w:rPr>
          <w:rFonts w:ascii="CharterCTT" w:hAnsi="CharterCTT"/>
          <w:color w:val="2C5A57"/>
          <w:sz w:val="42"/>
          <w:szCs w:val="42"/>
        </w:rPr>
        <w:t>Категории и стоимость членства</w:t>
      </w:r>
      <w:bookmarkEnd w:id="13"/>
    </w:p>
    <w:p w:rsidR="00DC75A7" w:rsidRPr="00821471" w:rsidRDefault="00DC75A7" w:rsidP="00D94B10">
      <w:pPr>
        <w:pStyle w:val="af0"/>
        <w:tabs>
          <w:tab w:val="left" w:pos="1418"/>
        </w:tabs>
        <w:spacing w:before="0" w:beforeAutospacing="0" w:after="0" w:afterAutospacing="0" w:line="264" w:lineRule="auto"/>
        <w:ind w:right="1557"/>
        <w:rPr>
          <w:rFonts w:ascii="CharterCTT" w:hAnsi="CharterCTT"/>
          <w:color w:val="2C5A57"/>
          <w:sz w:val="42"/>
          <w:szCs w:val="42"/>
        </w:rPr>
      </w:pPr>
    </w:p>
    <w:p w:rsidR="007509B8" w:rsidRPr="004979D0" w:rsidRDefault="00821471" w:rsidP="00D94B10">
      <w:pPr>
        <w:ind w:right="1132"/>
        <w:jc w:val="both"/>
      </w:pPr>
      <w:r>
        <w:rPr>
          <w:i/>
          <w:iCs/>
          <w:noProof/>
        </w:rPr>
        <w:drawing>
          <wp:anchor distT="0" distB="0" distL="114300" distR="114300" simplePos="0" relativeHeight="251739648" behindDoc="0" locked="0" layoutInCell="1" allowOverlap="1" wp14:anchorId="77DB6188" wp14:editId="36398D00">
            <wp:simplePos x="0" y="0"/>
            <wp:positionH relativeFrom="column">
              <wp:posOffset>5281295</wp:posOffset>
            </wp:positionH>
            <wp:positionV relativeFrom="paragraph">
              <wp:posOffset>254635</wp:posOffset>
            </wp:positionV>
            <wp:extent cx="1133475" cy="755015"/>
            <wp:effectExtent l="0" t="0" r="9525" b="698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278.jp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9B8">
        <w:t>Петербургский профессиональный кадровый клуб «Кочубей» предлагае</w:t>
      </w:r>
      <w:r w:rsidR="001D18EC">
        <w:t>т несколько вариантов членства</w:t>
      </w:r>
      <w:r w:rsidR="007509B8">
        <w:t>. Вы сможете сами подобрать оптимальный именно для Вас набор у</w:t>
      </w:r>
      <w:r w:rsidR="003B44AA">
        <w:t>слуг:</w:t>
      </w:r>
    </w:p>
    <w:p w:rsidR="00D94B10" w:rsidRPr="004979D0" w:rsidRDefault="00D94B10" w:rsidP="001A6CAB">
      <w:pPr>
        <w:ind w:right="1132" w:firstLine="567"/>
        <w:jc w:val="both"/>
      </w:pPr>
    </w:p>
    <w:tbl>
      <w:tblPr>
        <w:tblStyle w:val="3-3"/>
        <w:tblW w:w="8232" w:type="dxa"/>
        <w:tblLayout w:type="fixed"/>
        <w:tblLook w:val="04A0" w:firstRow="1" w:lastRow="0" w:firstColumn="1" w:lastColumn="0" w:noHBand="0" w:noVBand="1"/>
      </w:tblPr>
      <w:tblGrid>
        <w:gridCol w:w="6346"/>
        <w:gridCol w:w="443"/>
        <w:gridCol w:w="513"/>
        <w:gridCol w:w="430"/>
        <w:gridCol w:w="500"/>
      </w:tblGrid>
      <w:tr w:rsidR="00DD5AE7" w:rsidRPr="00F461C6" w:rsidTr="00DC7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6" w:type="dxa"/>
          </w:tcPr>
          <w:p w:rsidR="00DD5AE7" w:rsidRDefault="00DD5AE7" w:rsidP="00D94B10">
            <w:r>
              <w:t xml:space="preserve">                                          </w:t>
            </w:r>
          </w:p>
          <w:p w:rsidR="00DD5AE7" w:rsidRDefault="00DD5AE7" w:rsidP="00D94B10">
            <w:r>
              <w:t>Вид членства</w:t>
            </w:r>
          </w:p>
          <w:p w:rsidR="00DD5AE7" w:rsidRDefault="00DD5AE7" w:rsidP="00D94B10">
            <w:r>
              <w:t>Преференции для членов Клуба</w:t>
            </w:r>
          </w:p>
          <w:p w:rsidR="008B1968" w:rsidRDefault="008B1968" w:rsidP="00D94B10"/>
          <w:p w:rsidR="008B1968" w:rsidRDefault="008B1968" w:rsidP="00D94B10"/>
          <w:p w:rsidR="00DD5AE7" w:rsidRPr="00F461C6" w:rsidRDefault="00DD5AE7" w:rsidP="00D94B10"/>
        </w:tc>
        <w:tc>
          <w:tcPr>
            <w:tcW w:w="443" w:type="dxa"/>
            <w:textDirection w:val="btLr"/>
          </w:tcPr>
          <w:p w:rsidR="00DD5AE7" w:rsidRPr="00F461C6" w:rsidRDefault="00DD5AE7" w:rsidP="00DD5AE7">
            <w:pPr>
              <w:ind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61C6">
              <w:t xml:space="preserve">Вариант </w:t>
            </w:r>
            <w:r>
              <w:t>1</w:t>
            </w:r>
          </w:p>
        </w:tc>
        <w:tc>
          <w:tcPr>
            <w:tcW w:w="513" w:type="dxa"/>
            <w:textDirection w:val="btLr"/>
          </w:tcPr>
          <w:p w:rsidR="00DD5AE7" w:rsidRPr="00F461C6" w:rsidRDefault="00DD5AE7" w:rsidP="00DD5AE7">
            <w:pPr>
              <w:ind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61C6">
              <w:t xml:space="preserve">Вариант </w:t>
            </w:r>
            <w:r>
              <w:t>2</w:t>
            </w:r>
          </w:p>
        </w:tc>
        <w:tc>
          <w:tcPr>
            <w:tcW w:w="430" w:type="dxa"/>
            <w:textDirection w:val="btLr"/>
          </w:tcPr>
          <w:p w:rsidR="00DD5AE7" w:rsidRPr="00F461C6" w:rsidRDefault="00DD5AE7" w:rsidP="00DD5AE7">
            <w:pPr>
              <w:ind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61C6">
              <w:t xml:space="preserve">Вариант </w:t>
            </w:r>
            <w:r>
              <w:t>3</w:t>
            </w:r>
          </w:p>
        </w:tc>
        <w:tc>
          <w:tcPr>
            <w:tcW w:w="500" w:type="dxa"/>
            <w:textDirection w:val="btLr"/>
          </w:tcPr>
          <w:p w:rsidR="00DD5AE7" w:rsidRPr="00F461C6" w:rsidRDefault="00821471" w:rsidP="00DD5AE7">
            <w:pPr>
              <w:ind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734528" behindDoc="1" locked="0" layoutInCell="1" allowOverlap="1" wp14:anchorId="3A541AEE" wp14:editId="4799F1BB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387350</wp:posOffset>
                  </wp:positionV>
                  <wp:extent cx="1133475" cy="847725"/>
                  <wp:effectExtent l="0" t="0" r="9525" b="9525"/>
                  <wp:wrapTight wrapText="bothSides">
                    <wp:wrapPolygon edited="0">
                      <wp:start x="0" y="0"/>
                      <wp:lineTo x="0" y="21357"/>
                      <wp:lineTo x="21418" y="21357"/>
                      <wp:lineTo x="21418" y="0"/>
                      <wp:lineTo x="0" y="0"/>
                    </wp:wrapPolygon>
                  </wp:wrapTight>
                  <wp:docPr id="81" name="Рисунок 1" descr="C:\Documents and Settings\kate\Рабочий стол\Club_Kochubey_11_11_2010_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kate\Рабочий стол\Club_Kochubey_11_11_2010_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D5AE7" w:rsidRPr="00F461C6">
              <w:t xml:space="preserve">Вариант </w:t>
            </w:r>
            <w:r w:rsidR="00DD5AE7">
              <w:t>4</w:t>
            </w:r>
          </w:p>
        </w:tc>
      </w:tr>
      <w:tr w:rsidR="00DD5AE7" w:rsidRPr="00F461C6" w:rsidTr="00DC7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6" w:type="dxa"/>
          </w:tcPr>
          <w:p w:rsidR="00DD5AE7" w:rsidRPr="00F461C6" w:rsidRDefault="00DD5AE7" w:rsidP="00DD5AE7">
            <w:r w:rsidRPr="00F461C6">
              <w:t>Абонемент на участие в заседаниях</w:t>
            </w:r>
            <w:r>
              <w:t>, д</w:t>
            </w:r>
            <w:r w:rsidRPr="00F461C6">
              <w:t>оступ к полному архиву материалов мероприятий Клуба (аудиозаписи, видеозаписи, презентации, раздаточные материалы)</w:t>
            </w:r>
          </w:p>
        </w:tc>
        <w:tc>
          <w:tcPr>
            <w:tcW w:w="443" w:type="dxa"/>
          </w:tcPr>
          <w:p w:rsidR="00DD5AE7" w:rsidRPr="006E1576" w:rsidRDefault="00DD5AE7" w:rsidP="00D94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4"/>
                <w:szCs w:val="34"/>
              </w:rPr>
            </w:pPr>
            <w:r w:rsidRPr="006E1576">
              <w:rPr>
                <w:b/>
                <w:sz w:val="34"/>
                <w:szCs w:val="34"/>
              </w:rPr>
              <w:t>+</w:t>
            </w:r>
          </w:p>
        </w:tc>
        <w:tc>
          <w:tcPr>
            <w:tcW w:w="513" w:type="dxa"/>
          </w:tcPr>
          <w:p w:rsidR="00DD5AE7" w:rsidRPr="006E1576" w:rsidRDefault="00DD5AE7" w:rsidP="00D94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4"/>
                <w:szCs w:val="34"/>
              </w:rPr>
            </w:pPr>
            <w:r w:rsidRPr="006E1576">
              <w:rPr>
                <w:b/>
                <w:sz w:val="34"/>
                <w:szCs w:val="34"/>
              </w:rPr>
              <w:t>+</w:t>
            </w:r>
          </w:p>
        </w:tc>
        <w:tc>
          <w:tcPr>
            <w:tcW w:w="430" w:type="dxa"/>
          </w:tcPr>
          <w:p w:rsidR="00DD5AE7" w:rsidRPr="006E1576" w:rsidRDefault="00DD5AE7" w:rsidP="00D94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4"/>
                <w:szCs w:val="34"/>
              </w:rPr>
            </w:pPr>
            <w:r w:rsidRPr="006E1576">
              <w:rPr>
                <w:b/>
                <w:sz w:val="34"/>
                <w:szCs w:val="34"/>
              </w:rPr>
              <w:t>+</w:t>
            </w:r>
          </w:p>
        </w:tc>
        <w:tc>
          <w:tcPr>
            <w:tcW w:w="500" w:type="dxa"/>
          </w:tcPr>
          <w:p w:rsidR="00DD5AE7" w:rsidRPr="006E1576" w:rsidRDefault="00DD5AE7" w:rsidP="00D94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4"/>
                <w:szCs w:val="34"/>
              </w:rPr>
            </w:pPr>
            <w:r w:rsidRPr="006E1576">
              <w:rPr>
                <w:b/>
                <w:sz w:val="34"/>
                <w:szCs w:val="34"/>
              </w:rPr>
              <w:t>+</w:t>
            </w:r>
          </w:p>
        </w:tc>
      </w:tr>
      <w:tr w:rsidR="00DD5AE7" w:rsidRPr="00F461C6" w:rsidTr="00DC75A7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6" w:type="dxa"/>
          </w:tcPr>
          <w:p w:rsidR="00DD5AE7" w:rsidRPr="00F461C6" w:rsidRDefault="00DD5AE7" w:rsidP="00D94B10">
            <w:r w:rsidRPr="00F461C6">
              <w:t>Корпоративные скидки членам Клуба на дополнительные мероприятия Клуба (конференции, мастер-классы, круглые столы)</w:t>
            </w:r>
          </w:p>
        </w:tc>
        <w:tc>
          <w:tcPr>
            <w:tcW w:w="443" w:type="dxa"/>
          </w:tcPr>
          <w:p w:rsidR="00DD5AE7" w:rsidRPr="006E1576" w:rsidRDefault="00DD5AE7" w:rsidP="00D94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4"/>
                <w:szCs w:val="34"/>
              </w:rPr>
            </w:pPr>
          </w:p>
        </w:tc>
        <w:tc>
          <w:tcPr>
            <w:tcW w:w="513" w:type="dxa"/>
          </w:tcPr>
          <w:p w:rsidR="00DD5AE7" w:rsidRPr="006E1576" w:rsidRDefault="00DD5AE7" w:rsidP="00D94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4"/>
                <w:szCs w:val="34"/>
              </w:rPr>
            </w:pPr>
            <w:r w:rsidRPr="006E1576">
              <w:rPr>
                <w:b/>
                <w:sz w:val="34"/>
                <w:szCs w:val="34"/>
              </w:rPr>
              <w:t>+</w:t>
            </w:r>
          </w:p>
        </w:tc>
        <w:tc>
          <w:tcPr>
            <w:tcW w:w="430" w:type="dxa"/>
          </w:tcPr>
          <w:p w:rsidR="00DD5AE7" w:rsidRPr="006E1576" w:rsidRDefault="00DD5AE7" w:rsidP="00D94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4"/>
                <w:szCs w:val="34"/>
              </w:rPr>
            </w:pPr>
            <w:r w:rsidRPr="006E1576">
              <w:rPr>
                <w:b/>
                <w:sz w:val="34"/>
                <w:szCs w:val="34"/>
              </w:rPr>
              <w:t>+</w:t>
            </w:r>
          </w:p>
        </w:tc>
        <w:tc>
          <w:tcPr>
            <w:tcW w:w="500" w:type="dxa"/>
          </w:tcPr>
          <w:p w:rsidR="00DD5AE7" w:rsidRPr="006E1576" w:rsidRDefault="00DD5AE7" w:rsidP="00D94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4"/>
                <w:szCs w:val="34"/>
              </w:rPr>
            </w:pPr>
            <w:r w:rsidRPr="006E1576">
              <w:rPr>
                <w:b/>
                <w:sz w:val="34"/>
                <w:szCs w:val="34"/>
              </w:rPr>
              <w:t>+</w:t>
            </w:r>
          </w:p>
        </w:tc>
      </w:tr>
      <w:tr w:rsidR="00DD5AE7" w:rsidRPr="00F461C6" w:rsidTr="00DC7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6" w:type="dxa"/>
          </w:tcPr>
          <w:p w:rsidR="00DD5AE7" w:rsidRPr="00F461C6" w:rsidRDefault="00DD5AE7" w:rsidP="00D94B10">
            <w:r w:rsidRPr="00F461C6">
              <w:t>Корпоративные скидки членам Клуба от партнеров Клуба</w:t>
            </w:r>
          </w:p>
        </w:tc>
        <w:tc>
          <w:tcPr>
            <w:tcW w:w="443" w:type="dxa"/>
          </w:tcPr>
          <w:p w:rsidR="00DD5AE7" w:rsidRPr="006E1576" w:rsidRDefault="00DD5AE7" w:rsidP="00D94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4"/>
                <w:szCs w:val="34"/>
              </w:rPr>
            </w:pPr>
          </w:p>
        </w:tc>
        <w:tc>
          <w:tcPr>
            <w:tcW w:w="513" w:type="dxa"/>
          </w:tcPr>
          <w:p w:rsidR="00DD5AE7" w:rsidRPr="006E1576" w:rsidRDefault="00DD5AE7" w:rsidP="00D94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4"/>
                <w:szCs w:val="34"/>
              </w:rPr>
            </w:pPr>
          </w:p>
        </w:tc>
        <w:tc>
          <w:tcPr>
            <w:tcW w:w="430" w:type="dxa"/>
          </w:tcPr>
          <w:p w:rsidR="00DD5AE7" w:rsidRPr="006E1576" w:rsidRDefault="00DD5AE7" w:rsidP="00D94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4"/>
                <w:szCs w:val="34"/>
              </w:rPr>
            </w:pPr>
            <w:r w:rsidRPr="006E1576">
              <w:rPr>
                <w:b/>
                <w:sz w:val="34"/>
                <w:szCs w:val="34"/>
              </w:rPr>
              <w:t>+</w:t>
            </w:r>
          </w:p>
        </w:tc>
        <w:tc>
          <w:tcPr>
            <w:tcW w:w="500" w:type="dxa"/>
          </w:tcPr>
          <w:p w:rsidR="00DD5AE7" w:rsidRPr="006E1576" w:rsidRDefault="00DD5AE7" w:rsidP="00D94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4"/>
                <w:szCs w:val="34"/>
              </w:rPr>
            </w:pPr>
            <w:r w:rsidRPr="006E1576">
              <w:rPr>
                <w:b/>
                <w:sz w:val="34"/>
                <w:szCs w:val="34"/>
              </w:rPr>
              <w:t>+</w:t>
            </w:r>
          </w:p>
        </w:tc>
      </w:tr>
      <w:tr w:rsidR="00DD5AE7" w:rsidRPr="00F461C6" w:rsidTr="00DC75A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6" w:type="dxa"/>
          </w:tcPr>
          <w:p w:rsidR="00DD5AE7" w:rsidRPr="00F461C6" w:rsidRDefault="00DD5AE7" w:rsidP="00F61482">
            <w:r w:rsidRPr="00F461C6">
              <w:t>Продвижен</w:t>
            </w:r>
            <w:r>
              <w:t xml:space="preserve">ие компании </w:t>
            </w:r>
          </w:p>
        </w:tc>
        <w:tc>
          <w:tcPr>
            <w:tcW w:w="443" w:type="dxa"/>
          </w:tcPr>
          <w:p w:rsidR="00DD5AE7" w:rsidRPr="006E1576" w:rsidRDefault="00DD5AE7" w:rsidP="00D94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4"/>
                <w:szCs w:val="34"/>
              </w:rPr>
            </w:pPr>
          </w:p>
        </w:tc>
        <w:tc>
          <w:tcPr>
            <w:tcW w:w="513" w:type="dxa"/>
          </w:tcPr>
          <w:p w:rsidR="00DD5AE7" w:rsidRPr="006E1576" w:rsidRDefault="00DD5AE7" w:rsidP="00D94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4"/>
                <w:szCs w:val="34"/>
              </w:rPr>
            </w:pPr>
          </w:p>
        </w:tc>
        <w:tc>
          <w:tcPr>
            <w:tcW w:w="430" w:type="dxa"/>
          </w:tcPr>
          <w:p w:rsidR="00DD5AE7" w:rsidRPr="006E1576" w:rsidRDefault="00DD5AE7" w:rsidP="00D94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4"/>
                <w:szCs w:val="34"/>
              </w:rPr>
            </w:pPr>
          </w:p>
        </w:tc>
        <w:tc>
          <w:tcPr>
            <w:tcW w:w="500" w:type="dxa"/>
          </w:tcPr>
          <w:p w:rsidR="00DD5AE7" w:rsidRPr="006E1576" w:rsidRDefault="00DD5AE7" w:rsidP="00D94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4"/>
                <w:szCs w:val="34"/>
              </w:rPr>
            </w:pPr>
            <w:r w:rsidRPr="006E1576">
              <w:rPr>
                <w:b/>
                <w:sz w:val="34"/>
                <w:szCs w:val="34"/>
              </w:rPr>
              <w:t>+</w:t>
            </w:r>
          </w:p>
        </w:tc>
      </w:tr>
    </w:tbl>
    <w:p w:rsidR="003B44AA" w:rsidRDefault="00821471" w:rsidP="001A6CAB">
      <w:pPr>
        <w:ind w:right="1132" w:firstLine="567"/>
        <w:jc w:val="both"/>
      </w:pPr>
      <w:r>
        <w:rPr>
          <w:b/>
          <w:noProof/>
        </w:rPr>
        <w:drawing>
          <wp:anchor distT="0" distB="0" distL="114300" distR="114300" simplePos="0" relativeHeight="251732480" behindDoc="1" locked="0" layoutInCell="1" allowOverlap="1" wp14:anchorId="485CDD73" wp14:editId="2DA85002">
            <wp:simplePos x="0" y="0"/>
            <wp:positionH relativeFrom="column">
              <wp:posOffset>5281295</wp:posOffset>
            </wp:positionH>
            <wp:positionV relativeFrom="paragraph">
              <wp:posOffset>43815</wp:posOffset>
            </wp:positionV>
            <wp:extent cx="1095375" cy="819150"/>
            <wp:effectExtent l="0" t="0" r="9525" b="0"/>
            <wp:wrapTight wrapText="bothSides">
              <wp:wrapPolygon edited="0">
                <wp:start x="0" y="0"/>
                <wp:lineTo x="0" y="21098"/>
                <wp:lineTo x="21412" y="21098"/>
                <wp:lineTo x="21412" y="0"/>
                <wp:lineTo x="0" y="0"/>
              </wp:wrapPolygon>
            </wp:wrapTight>
            <wp:docPr id="79" name="Рисунок 7" descr="C:\Documents and Settings\kate\Рабочий стол\Meetings_foto\2008_03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kate\Рабочий стол\Meetings_foto\2008_03_05.jp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4A7A" w:rsidRDefault="00B64A7A" w:rsidP="00687AFE">
      <w:pPr>
        <w:ind w:right="1132" w:firstLine="567"/>
        <w:jc w:val="both"/>
      </w:pPr>
    </w:p>
    <w:p w:rsidR="00E65C14" w:rsidRDefault="007509B8" w:rsidP="00D94B10">
      <w:pPr>
        <w:ind w:right="1132"/>
        <w:jc w:val="both"/>
      </w:pPr>
      <w:r w:rsidRPr="00B73E25">
        <w:rPr>
          <w:b/>
        </w:rPr>
        <w:t xml:space="preserve">Вариант </w:t>
      </w:r>
      <w:r w:rsidR="00DD5AE7">
        <w:rPr>
          <w:b/>
        </w:rPr>
        <w:t>первый</w:t>
      </w:r>
      <w:r>
        <w:t xml:space="preserve"> </w:t>
      </w:r>
      <w:proofErr w:type="gramStart"/>
      <w:r w:rsidR="00DD5AE7">
        <w:t xml:space="preserve">включает в себя бесплатное участие в </w:t>
      </w:r>
      <w:r w:rsidR="007F3A02">
        <w:t xml:space="preserve">заседаниях Клуба </w:t>
      </w:r>
      <w:r>
        <w:t xml:space="preserve">дополнительно </w:t>
      </w:r>
      <w:r w:rsidR="00095193">
        <w:t>предлагает</w:t>
      </w:r>
      <w:proofErr w:type="gramEnd"/>
      <w:r>
        <w:t xml:space="preserve"> доступ к полному архиву материалов мероприятий Клуба.</w:t>
      </w:r>
      <w:r w:rsidR="00095193">
        <w:t xml:space="preserve"> </w:t>
      </w:r>
      <w:r w:rsidR="005C0A3B">
        <w:t>В него входят</w:t>
      </w:r>
      <w:r w:rsidR="0066575E">
        <w:t xml:space="preserve"> презентации, ауди</w:t>
      </w:r>
      <w:proofErr w:type="gramStart"/>
      <w:r w:rsidR="0066575E">
        <w:t>о-</w:t>
      </w:r>
      <w:proofErr w:type="gramEnd"/>
      <w:r w:rsidR="0066575E">
        <w:t xml:space="preserve"> и видео-записи, раздаточные материалы с заседаний и конференций Клуба.</w:t>
      </w:r>
    </w:p>
    <w:p w:rsidR="00D94B10" w:rsidRDefault="00D94B10" w:rsidP="000821B3">
      <w:pPr>
        <w:ind w:right="1132" w:firstLine="567"/>
        <w:jc w:val="both"/>
      </w:pPr>
    </w:p>
    <w:p w:rsidR="00821471" w:rsidRPr="004979D0" w:rsidRDefault="00821471" w:rsidP="000821B3">
      <w:pPr>
        <w:ind w:right="1132" w:firstLine="567"/>
        <w:jc w:val="both"/>
      </w:pPr>
    </w:p>
    <w:p w:rsidR="00821471" w:rsidRPr="004979D0" w:rsidRDefault="00821471" w:rsidP="000821B3">
      <w:pPr>
        <w:ind w:right="1132" w:firstLine="567"/>
        <w:jc w:val="both"/>
      </w:pPr>
    </w:p>
    <w:p w:rsidR="00821471" w:rsidRPr="004979D0" w:rsidRDefault="00821471" w:rsidP="000821B3">
      <w:pPr>
        <w:ind w:right="1132" w:firstLine="567"/>
        <w:jc w:val="both"/>
      </w:pPr>
    </w:p>
    <w:p w:rsidR="00821471" w:rsidRPr="004979D0" w:rsidRDefault="00821471" w:rsidP="000821B3">
      <w:pPr>
        <w:ind w:right="1132" w:firstLine="567"/>
        <w:jc w:val="both"/>
      </w:pPr>
    </w:p>
    <w:p w:rsidR="00F61482" w:rsidRDefault="000821B3" w:rsidP="000821B3">
      <w:pPr>
        <w:ind w:right="1132" w:firstLine="567"/>
        <w:jc w:val="both"/>
      </w:pPr>
      <w:r>
        <w:lastRenderedPageBreak/>
        <w:t>Размер членских взносов:</w:t>
      </w:r>
    </w:p>
    <w:p w:rsidR="008B1968" w:rsidRDefault="008B1968" w:rsidP="000821B3">
      <w:pPr>
        <w:ind w:right="1132" w:firstLine="567"/>
        <w:jc w:val="both"/>
      </w:pP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4503"/>
        <w:gridCol w:w="3812"/>
      </w:tblGrid>
      <w:tr w:rsidR="001E15DA" w:rsidTr="001E1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1E15DA" w:rsidRPr="0034303D" w:rsidRDefault="001E15DA" w:rsidP="00E65C14">
            <w:pPr>
              <w:ind w:right="34"/>
              <w:jc w:val="center"/>
            </w:pPr>
            <w:r w:rsidRPr="0034303D">
              <w:t>Количество участников от компании</w:t>
            </w:r>
          </w:p>
        </w:tc>
        <w:tc>
          <w:tcPr>
            <w:tcW w:w="3812" w:type="dxa"/>
          </w:tcPr>
          <w:p w:rsidR="001E15DA" w:rsidRPr="0034303D" w:rsidRDefault="00843B82" w:rsidP="000821B3">
            <w:pPr>
              <w:ind w:right="-3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4B10">
              <w:rPr>
                <w:rFonts w:ascii="CharterCTT" w:hAnsi="CharterCTT"/>
                <w:noProof/>
                <w:color w:val="2C5A57"/>
                <w:sz w:val="42"/>
                <w:szCs w:val="42"/>
              </w:rPr>
              <w:drawing>
                <wp:anchor distT="0" distB="0" distL="114300" distR="114300" simplePos="0" relativeHeight="251755008" behindDoc="0" locked="0" layoutInCell="1" allowOverlap="1" wp14:anchorId="22F886BE" wp14:editId="3355FE2B">
                  <wp:simplePos x="0" y="0"/>
                  <wp:positionH relativeFrom="column">
                    <wp:posOffset>2536825</wp:posOffset>
                  </wp:positionH>
                  <wp:positionV relativeFrom="paragraph">
                    <wp:posOffset>26035</wp:posOffset>
                  </wp:positionV>
                  <wp:extent cx="1110615" cy="830580"/>
                  <wp:effectExtent l="0" t="0" r="0" b="7620"/>
                  <wp:wrapNone/>
                  <wp:docPr id="62" name="Рисунок 24" descr="C:\Documents and Settings\kate\Рабочий стол\Meetings_foto\2008_07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Documents and Settings\kate\Рабочий стол\Meetings_foto\2008_07_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615" cy="83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E15DA">
              <w:t>Сумма за год</w:t>
            </w:r>
          </w:p>
        </w:tc>
      </w:tr>
      <w:tr w:rsidR="001E15DA" w:rsidTr="001E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1E15DA" w:rsidRPr="0034303D" w:rsidRDefault="001E15DA" w:rsidP="000821B3">
            <w:pPr>
              <w:jc w:val="center"/>
            </w:pPr>
            <w:r w:rsidRPr="0034303D">
              <w:t>1 участник</w:t>
            </w:r>
          </w:p>
        </w:tc>
        <w:tc>
          <w:tcPr>
            <w:tcW w:w="3812" w:type="dxa"/>
          </w:tcPr>
          <w:p w:rsidR="001E15DA" w:rsidRPr="0034303D" w:rsidRDefault="001E15DA" w:rsidP="001B6BB1">
            <w:pPr>
              <w:ind w:right="-3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4303D">
              <w:rPr>
                <w:color w:val="000000"/>
              </w:rPr>
              <w:t>15 350</w:t>
            </w:r>
          </w:p>
        </w:tc>
      </w:tr>
      <w:tr w:rsidR="001E15DA" w:rsidTr="001E15D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1E15DA" w:rsidRPr="0034303D" w:rsidRDefault="001E15DA" w:rsidP="000821B3">
            <w:pPr>
              <w:jc w:val="center"/>
            </w:pPr>
            <w:r w:rsidRPr="0034303D">
              <w:t>2 участника</w:t>
            </w:r>
          </w:p>
        </w:tc>
        <w:tc>
          <w:tcPr>
            <w:tcW w:w="3812" w:type="dxa"/>
          </w:tcPr>
          <w:p w:rsidR="001E15DA" w:rsidRPr="0034303D" w:rsidRDefault="001E15DA" w:rsidP="001B6BB1">
            <w:pPr>
              <w:ind w:right="-3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303D">
              <w:rPr>
                <w:color w:val="000000"/>
              </w:rPr>
              <w:t>21 700</w:t>
            </w:r>
          </w:p>
        </w:tc>
      </w:tr>
      <w:tr w:rsidR="001E15DA" w:rsidTr="001E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1E15DA" w:rsidRPr="0034303D" w:rsidRDefault="001E15DA" w:rsidP="000821B3">
            <w:pPr>
              <w:jc w:val="center"/>
            </w:pPr>
            <w:r w:rsidRPr="0034303D">
              <w:t>3 участника</w:t>
            </w:r>
          </w:p>
        </w:tc>
        <w:tc>
          <w:tcPr>
            <w:tcW w:w="3812" w:type="dxa"/>
          </w:tcPr>
          <w:p w:rsidR="001E15DA" w:rsidRPr="0034303D" w:rsidRDefault="001E15DA" w:rsidP="001B6BB1">
            <w:pPr>
              <w:ind w:right="-3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4303D">
              <w:rPr>
                <w:color w:val="000000"/>
              </w:rPr>
              <w:t>27 400</w:t>
            </w:r>
          </w:p>
        </w:tc>
      </w:tr>
    </w:tbl>
    <w:p w:rsidR="007509B8" w:rsidRDefault="0066575E" w:rsidP="00687AFE">
      <w:pPr>
        <w:ind w:right="1132" w:firstLine="567"/>
        <w:jc w:val="both"/>
      </w:pPr>
      <w:r>
        <w:t xml:space="preserve"> </w:t>
      </w:r>
    </w:p>
    <w:p w:rsidR="007509B8" w:rsidRDefault="00A01BCF" w:rsidP="00D94B10">
      <w:pPr>
        <w:ind w:right="1132"/>
        <w:jc w:val="both"/>
      </w:pPr>
      <w:r>
        <w:rPr>
          <w:noProof/>
        </w:rPr>
        <w:drawing>
          <wp:anchor distT="0" distB="0" distL="114300" distR="114300" simplePos="0" relativeHeight="251702784" behindDoc="0" locked="0" layoutInCell="1" allowOverlap="1" wp14:anchorId="79BCE10F" wp14:editId="5E12FADA">
            <wp:simplePos x="0" y="0"/>
            <wp:positionH relativeFrom="column">
              <wp:posOffset>5386070</wp:posOffset>
            </wp:positionH>
            <wp:positionV relativeFrom="paragraph">
              <wp:posOffset>514985</wp:posOffset>
            </wp:positionV>
            <wp:extent cx="1133475" cy="790575"/>
            <wp:effectExtent l="0" t="0" r="9525" b="9525"/>
            <wp:wrapNone/>
            <wp:docPr id="55" name="Рисунок 23" descr="C:\Documents and Settings\kate\Рабочий стол\Meetings_foto\2008_02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nts and Settings\kate\Рабочий стол\Meetings_foto\2008_02_07.jp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A3B">
        <w:t xml:space="preserve">Выбрав </w:t>
      </w:r>
      <w:r w:rsidR="00DD5AE7">
        <w:rPr>
          <w:b/>
        </w:rPr>
        <w:t>второй</w:t>
      </w:r>
      <w:r w:rsidR="005C0A3B" w:rsidRPr="00B73E25">
        <w:rPr>
          <w:b/>
        </w:rPr>
        <w:t xml:space="preserve"> вариант</w:t>
      </w:r>
      <w:r w:rsidR="005C0A3B">
        <w:t xml:space="preserve">, кроме </w:t>
      </w:r>
      <w:r w:rsidR="00147A98">
        <w:t xml:space="preserve">участия в заседаниях и доступа к архиву материалов Клуба Вы </w:t>
      </w:r>
      <w:r w:rsidR="005C0A3B">
        <w:t xml:space="preserve">также получаете </w:t>
      </w:r>
      <w:r w:rsidR="007509B8">
        <w:t>корпоративны</w:t>
      </w:r>
      <w:r w:rsidR="005C0A3B">
        <w:t>е</w:t>
      </w:r>
      <w:r w:rsidR="001D18EC">
        <w:t xml:space="preserve"> скидк</w:t>
      </w:r>
      <w:r w:rsidR="007509B8">
        <w:t>и на все остальные мероприятия кл</w:t>
      </w:r>
      <w:r w:rsidR="00147A98">
        <w:t>уба, которые могут доходить до 8</w:t>
      </w:r>
      <w:r w:rsidR="007509B8">
        <w:t>0% стоимости мероприяти</w:t>
      </w:r>
      <w:r w:rsidR="00147A98">
        <w:t>й</w:t>
      </w:r>
      <w:r w:rsidR="007509B8">
        <w:t>.</w:t>
      </w:r>
      <w:r w:rsidR="00DC2A40">
        <w:t xml:space="preserve"> </w:t>
      </w:r>
    </w:p>
    <w:p w:rsidR="00D94B10" w:rsidRDefault="00D94B10" w:rsidP="000821B3">
      <w:pPr>
        <w:ind w:right="1132" w:firstLine="567"/>
        <w:jc w:val="both"/>
      </w:pPr>
    </w:p>
    <w:p w:rsidR="000821B3" w:rsidRDefault="000821B3" w:rsidP="000821B3">
      <w:pPr>
        <w:ind w:right="1132" w:firstLine="567"/>
        <w:jc w:val="both"/>
      </w:pPr>
      <w:r>
        <w:t>Размер членских взносов:</w:t>
      </w:r>
    </w:p>
    <w:p w:rsidR="00F61482" w:rsidRDefault="00F61482" w:rsidP="000821B3">
      <w:pPr>
        <w:ind w:right="1132" w:firstLine="567"/>
        <w:jc w:val="both"/>
      </w:pP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4503"/>
        <w:gridCol w:w="3827"/>
      </w:tblGrid>
      <w:tr w:rsidR="001E15DA" w:rsidTr="001E1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1E15DA" w:rsidRDefault="001E15DA" w:rsidP="00E65C14">
            <w:pPr>
              <w:ind w:right="34"/>
              <w:jc w:val="center"/>
            </w:pPr>
            <w:r>
              <w:t>Количество участников от компании</w:t>
            </w:r>
          </w:p>
        </w:tc>
        <w:tc>
          <w:tcPr>
            <w:tcW w:w="3827" w:type="dxa"/>
          </w:tcPr>
          <w:p w:rsidR="001E15DA" w:rsidRDefault="001E15DA" w:rsidP="00E65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Сумма за год</w:t>
            </w:r>
          </w:p>
        </w:tc>
      </w:tr>
      <w:tr w:rsidR="001E15DA" w:rsidTr="001E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1E15DA" w:rsidRPr="00F461C6" w:rsidRDefault="001E15DA" w:rsidP="000821B3">
            <w:pPr>
              <w:jc w:val="center"/>
            </w:pPr>
            <w:r>
              <w:t>1</w:t>
            </w:r>
            <w:r w:rsidRPr="00F461C6">
              <w:t xml:space="preserve"> </w:t>
            </w:r>
            <w:r>
              <w:t>участник</w:t>
            </w:r>
          </w:p>
        </w:tc>
        <w:tc>
          <w:tcPr>
            <w:tcW w:w="3827" w:type="dxa"/>
          </w:tcPr>
          <w:p w:rsidR="001E15DA" w:rsidRDefault="001E15DA" w:rsidP="001B6B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22 650</w:t>
            </w:r>
          </w:p>
        </w:tc>
      </w:tr>
      <w:tr w:rsidR="001E15DA" w:rsidTr="001E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1E15DA" w:rsidRPr="00F461C6" w:rsidRDefault="001E15DA" w:rsidP="000821B3">
            <w:pPr>
              <w:jc w:val="center"/>
            </w:pPr>
            <w:r>
              <w:t>2 участника</w:t>
            </w:r>
          </w:p>
        </w:tc>
        <w:tc>
          <w:tcPr>
            <w:tcW w:w="3827" w:type="dxa"/>
          </w:tcPr>
          <w:p w:rsidR="001E15DA" w:rsidRDefault="001E15DA" w:rsidP="001B6B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28 400</w:t>
            </w:r>
          </w:p>
        </w:tc>
      </w:tr>
      <w:tr w:rsidR="001E15DA" w:rsidTr="001E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1E15DA" w:rsidRPr="00F461C6" w:rsidRDefault="001E15DA" w:rsidP="000821B3">
            <w:pPr>
              <w:jc w:val="center"/>
            </w:pPr>
            <w:r>
              <w:t>3</w:t>
            </w:r>
            <w:r w:rsidRPr="00F461C6">
              <w:t xml:space="preserve"> </w:t>
            </w:r>
            <w:r>
              <w:t>участника</w:t>
            </w:r>
          </w:p>
        </w:tc>
        <w:tc>
          <w:tcPr>
            <w:tcW w:w="3827" w:type="dxa"/>
          </w:tcPr>
          <w:p w:rsidR="001E15DA" w:rsidRDefault="001E15DA" w:rsidP="001B6B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33 700</w:t>
            </w:r>
          </w:p>
        </w:tc>
      </w:tr>
    </w:tbl>
    <w:p w:rsidR="000821B3" w:rsidRDefault="00F53B94" w:rsidP="00687AFE">
      <w:pPr>
        <w:ind w:right="1132" w:firstLine="567"/>
        <w:jc w:val="both"/>
      </w:pPr>
      <w:r>
        <w:rPr>
          <w:noProof/>
        </w:rPr>
        <w:drawing>
          <wp:anchor distT="0" distB="0" distL="114300" distR="114300" simplePos="0" relativeHeight="251743744" behindDoc="0" locked="0" layoutInCell="1" allowOverlap="1" wp14:anchorId="4D14480C" wp14:editId="1E1CD3D2">
            <wp:simplePos x="0" y="0"/>
            <wp:positionH relativeFrom="column">
              <wp:posOffset>5414645</wp:posOffset>
            </wp:positionH>
            <wp:positionV relativeFrom="paragraph">
              <wp:posOffset>85090</wp:posOffset>
            </wp:positionV>
            <wp:extent cx="1123950" cy="78105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052.JP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9B8" w:rsidRDefault="00E65AD1" w:rsidP="00D94B10">
      <w:pPr>
        <w:ind w:right="1132"/>
        <w:jc w:val="both"/>
      </w:pPr>
      <w:r>
        <w:t xml:space="preserve">Если Вы предпочтете </w:t>
      </w:r>
      <w:r w:rsidR="00DD5AE7">
        <w:rPr>
          <w:b/>
        </w:rPr>
        <w:t>третий</w:t>
      </w:r>
      <w:r w:rsidRPr="00B73E25">
        <w:rPr>
          <w:b/>
        </w:rPr>
        <w:t xml:space="preserve"> вариант</w:t>
      </w:r>
      <w:r>
        <w:t xml:space="preserve">, то к абонементу на заседания Клуба, доступу к архиву клубных мероприятий, скидкам на другие мероприятия Клуба добавляются </w:t>
      </w:r>
      <w:r w:rsidR="007509B8">
        <w:t>корпоративные скидки на услуги партнеров клуба</w:t>
      </w:r>
      <w:r w:rsidR="001C403F">
        <w:t xml:space="preserve"> (например, проекта </w:t>
      </w:r>
      <w:proofErr w:type="spellStart"/>
      <w:r w:rsidR="001C403F">
        <w:rPr>
          <w:lang w:val="en-US"/>
        </w:rPr>
        <w:t>ObzorZarplat</w:t>
      </w:r>
      <w:proofErr w:type="spellEnd"/>
      <w:r w:rsidR="001C403F" w:rsidRPr="001C403F">
        <w:t>.</w:t>
      </w:r>
      <w:proofErr w:type="spellStart"/>
      <w:r w:rsidR="001C403F">
        <w:rPr>
          <w:lang w:val="en-US"/>
        </w:rPr>
        <w:t>Ru</w:t>
      </w:r>
      <w:proofErr w:type="spellEnd"/>
      <w:r w:rsidR="001C403F" w:rsidRPr="001C403F">
        <w:t xml:space="preserve">, </w:t>
      </w:r>
      <w:r w:rsidR="001C403F">
        <w:t>Санкт-Петербургского международного института менеджмента)</w:t>
      </w:r>
      <w:r w:rsidR="007509B8">
        <w:t>.</w:t>
      </w:r>
    </w:p>
    <w:p w:rsidR="00D94B10" w:rsidRDefault="00D94B10" w:rsidP="000821B3">
      <w:pPr>
        <w:ind w:right="1132" w:firstLine="567"/>
        <w:jc w:val="both"/>
      </w:pPr>
    </w:p>
    <w:p w:rsidR="000821B3" w:rsidRDefault="000821B3" w:rsidP="000821B3">
      <w:pPr>
        <w:ind w:right="1132" w:firstLine="567"/>
        <w:jc w:val="both"/>
      </w:pPr>
      <w:r>
        <w:t>Размер членских взносов:</w:t>
      </w:r>
    </w:p>
    <w:p w:rsidR="00F61482" w:rsidRDefault="00843B82" w:rsidP="000821B3">
      <w:pPr>
        <w:ind w:right="1132" w:firstLine="567"/>
        <w:jc w:val="both"/>
      </w:pPr>
      <w:r w:rsidRPr="00D94B10">
        <w:rPr>
          <w:rFonts w:ascii="CharterCTT" w:hAnsi="CharterCTT"/>
          <w:noProof/>
          <w:color w:val="2C5A57"/>
          <w:sz w:val="42"/>
          <w:szCs w:val="42"/>
        </w:rPr>
        <w:drawing>
          <wp:anchor distT="0" distB="0" distL="114300" distR="114300" simplePos="0" relativeHeight="251712000" behindDoc="0" locked="0" layoutInCell="1" allowOverlap="1" wp14:anchorId="799153F1" wp14:editId="574E35FE">
            <wp:simplePos x="0" y="0"/>
            <wp:positionH relativeFrom="column">
              <wp:posOffset>5382895</wp:posOffset>
            </wp:positionH>
            <wp:positionV relativeFrom="paragraph">
              <wp:posOffset>83820</wp:posOffset>
            </wp:positionV>
            <wp:extent cx="1174115" cy="933450"/>
            <wp:effectExtent l="0" t="0" r="6985" b="0"/>
            <wp:wrapSquare wrapText="bothSides"/>
            <wp:docPr id="63" name="Рисунок 2" descr="\\Ant-server\office\КОЧУБЕЙ\Сайт\Картинки в новости\Conf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Ant-server\office\КОЧУБЕЙ\Сайт\Картинки в новости\Conf_01.jp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4503"/>
        <w:gridCol w:w="3827"/>
      </w:tblGrid>
      <w:tr w:rsidR="001E15DA" w:rsidTr="001E1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1E15DA" w:rsidRDefault="001E15DA" w:rsidP="000821B3">
            <w:pPr>
              <w:ind w:right="34"/>
              <w:jc w:val="center"/>
            </w:pPr>
            <w:r>
              <w:t>Количество участников от компании</w:t>
            </w:r>
          </w:p>
        </w:tc>
        <w:tc>
          <w:tcPr>
            <w:tcW w:w="3827" w:type="dxa"/>
          </w:tcPr>
          <w:p w:rsidR="001E15DA" w:rsidRDefault="001E15DA" w:rsidP="000821B3">
            <w:pPr>
              <w:ind w:right="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Сумма за год</w:t>
            </w:r>
          </w:p>
        </w:tc>
      </w:tr>
      <w:tr w:rsidR="001E15DA" w:rsidTr="001E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1E15DA" w:rsidRPr="00F461C6" w:rsidRDefault="001E15DA" w:rsidP="000821B3">
            <w:pPr>
              <w:ind w:right="34"/>
              <w:jc w:val="center"/>
            </w:pPr>
            <w:r>
              <w:t>1</w:t>
            </w:r>
            <w:r w:rsidRPr="00F461C6">
              <w:t xml:space="preserve"> </w:t>
            </w:r>
            <w:r>
              <w:t>участник</w:t>
            </w:r>
          </w:p>
        </w:tc>
        <w:tc>
          <w:tcPr>
            <w:tcW w:w="3827" w:type="dxa"/>
          </w:tcPr>
          <w:p w:rsidR="001E15DA" w:rsidRDefault="001E15DA" w:rsidP="00497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30 000</w:t>
            </w:r>
          </w:p>
        </w:tc>
      </w:tr>
      <w:tr w:rsidR="001E15DA" w:rsidTr="001E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1E15DA" w:rsidRPr="00F461C6" w:rsidRDefault="001E15DA" w:rsidP="000821B3">
            <w:pPr>
              <w:ind w:right="34"/>
              <w:jc w:val="center"/>
            </w:pPr>
            <w:r>
              <w:t>2 участника</w:t>
            </w:r>
          </w:p>
        </w:tc>
        <w:tc>
          <w:tcPr>
            <w:tcW w:w="3827" w:type="dxa"/>
          </w:tcPr>
          <w:p w:rsidR="001E15DA" w:rsidRDefault="001E15DA" w:rsidP="00497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35 000</w:t>
            </w:r>
          </w:p>
        </w:tc>
      </w:tr>
      <w:tr w:rsidR="001E15DA" w:rsidTr="001E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1E15DA" w:rsidRPr="00F461C6" w:rsidRDefault="001E15DA" w:rsidP="000821B3">
            <w:pPr>
              <w:ind w:right="34"/>
              <w:jc w:val="center"/>
            </w:pPr>
            <w:r>
              <w:t>3</w:t>
            </w:r>
            <w:r w:rsidRPr="00F461C6">
              <w:t xml:space="preserve"> </w:t>
            </w:r>
            <w:r>
              <w:t>участника</w:t>
            </w:r>
          </w:p>
        </w:tc>
        <w:tc>
          <w:tcPr>
            <w:tcW w:w="3827" w:type="dxa"/>
          </w:tcPr>
          <w:p w:rsidR="001E15DA" w:rsidRDefault="001E15DA" w:rsidP="00497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40 000</w:t>
            </w:r>
          </w:p>
        </w:tc>
      </w:tr>
    </w:tbl>
    <w:p w:rsidR="00E65C14" w:rsidRDefault="00E65C14" w:rsidP="00687AFE">
      <w:pPr>
        <w:ind w:right="1132" w:firstLine="567"/>
        <w:jc w:val="both"/>
      </w:pPr>
    </w:p>
    <w:p w:rsidR="008B1968" w:rsidRDefault="008B1968" w:rsidP="00D94B10">
      <w:pPr>
        <w:ind w:right="1132"/>
        <w:jc w:val="both"/>
      </w:pPr>
    </w:p>
    <w:p w:rsidR="004A165C" w:rsidRDefault="00843B82" w:rsidP="00D94B10">
      <w:pPr>
        <w:ind w:right="1132"/>
        <w:jc w:val="both"/>
      </w:pPr>
      <w:r>
        <w:rPr>
          <w:noProof/>
        </w:rPr>
        <w:drawing>
          <wp:anchor distT="0" distB="0" distL="114300" distR="114300" simplePos="0" relativeHeight="251746816" behindDoc="0" locked="0" layoutInCell="1" allowOverlap="1" wp14:anchorId="31E4244B" wp14:editId="1851101D">
            <wp:simplePos x="0" y="0"/>
            <wp:positionH relativeFrom="column">
              <wp:posOffset>5386070</wp:posOffset>
            </wp:positionH>
            <wp:positionV relativeFrom="paragraph">
              <wp:posOffset>52705</wp:posOffset>
            </wp:positionV>
            <wp:extent cx="1143000" cy="914400"/>
            <wp:effectExtent l="0" t="0" r="0" b="0"/>
            <wp:wrapNone/>
            <wp:docPr id="10" name="Рисунок 4" descr="\\Ant-server\office\КОЧУБЕЙ\Сайт\Картинки в новости\Meeting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Ant-server\office\КОЧУБЕЙ\Сайт\Картинки в новости\Meeting_06.jp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E65AD1">
        <w:t>Если же Вы заинтересованы не только в участии в мероприятиях Клуба, но и продвижении бренда и услуг Вашей компании среди топ-менеджеров и линейных руководител</w:t>
      </w:r>
      <w:r w:rsidR="003B44AA">
        <w:t xml:space="preserve">ей, Вам подойдет </w:t>
      </w:r>
      <w:r w:rsidR="00DD5AE7">
        <w:rPr>
          <w:b/>
        </w:rPr>
        <w:t>четвертый</w:t>
      </w:r>
      <w:r w:rsidR="003B44AA" w:rsidRPr="00B73E25">
        <w:rPr>
          <w:b/>
        </w:rPr>
        <w:t xml:space="preserve"> вариант</w:t>
      </w:r>
      <w:r w:rsidR="006E1576">
        <w:t>, который включает в себя распространение информации о Вашей компании</w:t>
      </w:r>
      <w:r w:rsidR="00445802">
        <w:t xml:space="preserve"> на сайте и на заседаниях Клуба, включенн</w:t>
      </w:r>
      <w:r w:rsidR="00F61482">
        <w:t>ую</w:t>
      </w:r>
      <w:r w:rsidR="00445802">
        <w:t xml:space="preserve"> рассылк</w:t>
      </w:r>
      <w:r w:rsidR="00F61482">
        <w:t>у 2 раз</w:t>
      </w:r>
      <w:r w:rsidR="00F620A1">
        <w:t>а</w:t>
      </w:r>
      <w:r w:rsidR="00F61482">
        <w:t xml:space="preserve"> в две недели</w:t>
      </w:r>
      <w:r w:rsidR="00445802">
        <w:t xml:space="preserve"> среди участников клуба.</w:t>
      </w:r>
      <w:proofErr w:type="gramEnd"/>
      <w:r w:rsidR="00E65C14">
        <w:t xml:space="preserve"> Стоимость членства в этом случае обсуждается с каждым кандидатом </w:t>
      </w:r>
      <w:r w:rsidR="00FA75C8">
        <w:t>о</w:t>
      </w:r>
      <w:r w:rsidR="00E65C14">
        <w:t>тдельно и зависит от перечня услуг.</w:t>
      </w:r>
    </w:p>
    <w:p w:rsidR="00D94B10" w:rsidRDefault="00D94B10" w:rsidP="00D94B10">
      <w:pPr>
        <w:ind w:right="1132" w:firstLine="567"/>
        <w:jc w:val="both"/>
      </w:pPr>
    </w:p>
    <w:p w:rsidR="00D94B10" w:rsidRDefault="00D94B10" w:rsidP="00D94B10">
      <w:pPr>
        <w:ind w:right="1132" w:firstLine="567"/>
        <w:jc w:val="both"/>
      </w:pPr>
    </w:p>
    <w:p w:rsidR="008B1968" w:rsidRDefault="008B1968" w:rsidP="00D94B10">
      <w:pPr>
        <w:ind w:right="1132" w:firstLine="567"/>
        <w:jc w:val="both"/>
      </w:pPr>
    </w:p>
    <w:p w:rsidR="008B1968" w:rsidRDefault="008B1968" w:rsidP="00D94B10">
      <w:pPr>
        <w:ind w:right="1132" w:firstLine="567"/>
        <w:jc w:val="both"/>
      </w:pPr>
    </w:p>
    <w:p w:rsidR="008B1968" w:rsidRDefault="008B1968" w:rsidP="00D94B10">
      <w:pPr>
        <w:ind w:right="1132" w:firstLine="567"/>
        <w:jc w:val="both"/>
      </w:pPr>
    </w:p>
    <w:p w:rsidR="008B1968" w:rsidRDefault="008B1968" w:rsidP="00D94B10">
      <w:pPr>
        <w:ind w:right="1132" w:firstLine="567"/>
        <w:jc w:val="both"/>
      </w:pPr>
    </w:p>
    <w:p w:rsidR="00D94B10" w:rsidRDefault="00D94B10" w:rsidP="00D94B10">
      <w:pPr>
        <w:ind w:right="1132" w:firstLine="567"/>
        <w:jc w:val="both"/>
      </w:pPr>
      <w:r>
        <w:t>Размер членских взносов:</w:t>
      </w:r>
    </w:p>
    <w:p w:rsidR="00D94B10" w:rsidRDefault="00D94B10" w:rsidP="00D94B10">
      <w:pPr>
        <w:ind w:right="1132"/>
        <w:jc w:val="both"/>
      </w:pP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4503"/>
        <w:gridCol w:w="3827"/>
      </w:tblGrid>
      <w:tr w:rsidR="001E15DA" w:rsidTr="001E1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1E15DA" w:rsidRDefault="001E15DA" w:rsidP="00C438C0">
            <w:pPr>
              <w:ind w:right="34"/>
              <w:jc w:val="center"/>
            </w:pPr>
            <w:r>
              <w:t>Количество участников от компании</w:t>
            </w:r>
          </w:p>
        </w:tc>
        <w:tc>
          <w:tcPr>
            <w:tcW w:w="3827" w:type="dxa"/>
          </w:tcPr>
          <w:p w:rsidR="001E15DA" w:rsidRDefault="001E15DA" w:rsidP="00C43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Сумма за год</w:t>
            </w:r>
          </w:p>
        </w:tc>
      </w:tr>
      <w:tr w:rsidR="001E15DA" w:rsidTr="001E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1E15DA" w:rsidRPr="00F461C6" w:rsidRDefault="001E15DA" w:rsidP="00C438C0">
            <w:pPr>
              <w:jc w:val="center"/>
            </w:pPr>
            <w:r>
              <w:t>1</w:t>
            </w:r>
            <w:r w:rsidRPr="00F461C6">
              <w:t xml:space="preserve"> </w:t>
            </w:r>
            <w:r>
              <w:t>участник</w:t>
            </w:r>
          </w:p>
        </w:tc>
        <w:tc>
          <w:tcPr>
            <w:tcW w:w="3827" w:type="dxa"/>
          </w:tcPr>
          <w:p w:rsidR="001E15DA" w:rsidRDefault="001E15DA" w:rsidP="00497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35 800</w:t>
            </w:r>
          </w:p>
        </w:tc>
      </w:tr>
      <w:tr w:rsidR="001E15DA" w:rsidTr="001E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1E15DA" w:rsidRPr="00F461C6" w:rsidRDefault="001E15DA" w:rsidP="00C438C0">
            <w:pPr>
              <w:jc w:val="center"/>
            </w:pPr>
            <w:r>
              <w:t>2 участника</w:t>
            </w:r>
          </w:p>
        </w:tc>
        <w:tc>
          <w:tcPr>
            <w:tcW w:w="3827" w:type="dxa"/>
          </w:tcPr>
          <w:p w:rsidR="001E15DA" w:rsidRDefault="001E15DA" w:rsidP="00497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41 400</w:t>
            </w:r>
          </w:p>
        </w:tc>
      </w:tr>
      <w:tr w:rsidR="001E15DA" w:rsidTr="001E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1E15DA" w:rsidRPr="00F461C6" w:rsidRDefault="001E15DA" w:rsidP="00C438C0">
            <w:pPr>
              <w:jc w:val="center"/>
            </w:pPr>
            <w:r>
              <w:t>3</w:t>
            </w:r>
            <w:r w:rsidRPr="00F461C6">
              <w:t xml:space="preserve"> </w:t>
            </w:r>
            <w:r>
              <w:t>участника</w:t>
            </w:r>
          </w:p>
        </w:tc>
        <w:tc>
          <w:tcPr>
            <w:tcW w:w="3827" w:type="dxa"/>
          </w:tcPr>
          <w:p w:rsidR="001E15DA" w:rsidRDefault="001E15DA" w:rsidP="00497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45 800</w:t>
            </w:r>
          </w:p>
        </w:tc>
      </w:tr>
    </w:tbl>
    <w:p w:rsidR="00E65C14" w:rsidRDefault="00E65C14" w:rsidP="00E65C14">
      <w:pPr>
        <w:ind w:right="1132" w:firstLine="567"/>
        <w:jc w:val="both"/>
      </w:pPr>
    </w:p>
    <w:p w:rsidR="007C3305" w:rsidRDefault="007C3305" w:rsidP="006E1576">
      <w:pPr>
        <w:spacing w:line="264" w:lineRule="auto"/>
        <w:ind w:right="1132"/>
        <w:jc w:val="both"/>
      </w:pPr>
    </w:p>
    <w:p w:rsidR="00DD5AE7" w:rsidRDefault="00DD5AE7" w:rsidP="006E1576">
      <w:pPr>
        <w:spacing w:line="264" w:lineRule="auto"/>
        <w:ind w:right="1132"/>
        <w:jc w:val="both"/>
      </w:pPr>
    </w:p>
    <w:p w:rsidR="00DD5AE7" w:rsidRDefault="00DD5AE7" w:rsidP="00D94B10">
      <w:pPr>
        <w:spacing w:line="264" w:lineRule="auto"/>
        <w:ind w:right="1132"/>
        <w:jc w:val="both"/>
        <w:rPr>
          <w:i/>
        </w:rPr>
      </w:pPr>
    </w:p>
    <w:p w:rsidR="00B91E28" w:rsidRDefault="006E1576" w:rsidP="00D94B10">
      <w:pPr>
        <w:spacing w:line="264" w:lineRule="auto"/>
        <w:ind w:right="1132"/>
        <w:jc w:val="both"/>
        <w:rPr>
          <w:i/>
        </w:rPr>
      </w:pPr>
      <w:r w:rsidRPr="00F61482">
        <w:rPr>
          <w:i/>
        </w:rPr>
        <w:t>Задать все вопросы по преференция</w:t>
      </w:r>
      <w:r w:rsidR="007C3305" w:rsidRPr="00F61482">
        <w:rPr>
          <w:i/>
        </w:rPr>
        <w:t xml:space="preserve">м </w:t>
      </w:r>
      <w:r w:rsidRPr="00F61482">
        <w:rPr>
          <w:i/>
        </w:rPr>
        <w:t>Членам Клуба и процедуре вступления</w:t>
      </w:r>
      <w:r w:rsidR="00D1752F" w:rsidRPr="00F61482">
        <w:rPr>
          <w:i/>
        </w:rPr>
        <w:t xml:space="preserve"> </w:t>
      </w:r>
      <w:r w:rsidR="00F62919">
        <w:rPr>
          <w:i/>
        </w:rPr>
        <w:br/>
      </w:r>
      <w:r w:rsidR="00D1752F" w:rsidRPr="00F61482">
        <w:rPr>
          <w:i/>
        </w:rPr>
        <w:t>в Клуб Вы можете</w:t>
      </w:r>
      <w:r w:rsidR="00F62919">
        <w:rPr>
          <w:i/>
        </w:rPr>
        <w:t xml:space="preserve">, обратившись к </w:t>
      </w:r>
      <w:proofErr w:type="spellStart"/>
      <w:r w:rsidR="001E2665">
        <w:rPr>
          <w:i/>
          <w:lang w:val="en-US"/>
        </w:rPr>
        <w:t>Pr</w:t>
      </w:r>
      <w:proofErr w:type="spellEnd"/>
      <w:r w:rsidR="001E2665" w:rsidRPr="001E2665">
        <w:rPr>
          <w:i/>
        </w:rPr>
        <w:t>-</w:t>
      </w:r>
      <w:r w:rsidR="001E2665">
        <w:rPr>
          <w:i/>
        </w:rPr>
        <w:t>специалисту клуба</w:t>
      </w:r>
      <w:r w:rsidR="00F62919">
        <w:rPr>
          <w:i/>
        </w:rPr>
        <w:t>:</w:t>
      </w:r>
    </w:p>
    <w:p w:rsidR="00DD5AE7" w:rsidRDefault="00DD5AE7" w:rsidP="00D94B10">
      <w:pPr>
        <w:spacing w:line="264" w:lineRule="auto"/>
        <w:ind w:right="1132"/>
        <w:jc w:val="both"/>
        <w:rPr>
          <w:i/>
          <w:lang w:val="en-US"/>
        </w:rPr>
      </w:pPr>
    </w:p>
    <w:p w:rsidR="001E2665" w:rsidRPr="001E2665" w:rsidRDefault="001E2665" w:rsidP="001E2665">
      <w:pPr>
        <w:spacing w:line="264" w:lineRule="auto"/>
        <w:ind w:right="1132"/>
        <w:jc w:val="both"/>
        <w:rPr>
          <w:b/>
          <w:i/>
        </w:rPr>
      </w:pPr>
      <w:r w:rsidRPr="001E2665">
        <w:rPr>
          <w:b/>
          <w:i/>
        </w:rPr>
        <w:t>Юлия Островская</w:t>
      </w:r>
    </w:p>
    <w:p w:rsidR="001E2665" w:rsidRPr="001E2665" w:rsidRDefault="001E2665" w:rsidP="001E2665">
      <w:pPr>
        <w:spacing w:line="264" w:lineRule="auto"/>
        <w:ind w:right="1132"/>
        <w:jc w:val="both"/>
        <w:rPr>
          <w:i/>
        </w:rPr>
      </w:pPr>
      <w:r w:rsidRPr="001E2665">
        <w:rPr>
          <w:i/>
        </w:rPr>
        <w:t>Тел.:  +7 (812) 740 18 11</w:t>
      </w:r>
    </w:p>
    <w:p w:rsidR="001E2665" w:rsidRPr="001E2665" w:rsidRDefault="001E2665" w:rsidP="001E2665">
      <w:pPr>
        <w:spacing w:line="264" w:lineRule="auto"/>
        <w:ind w:right="1132"/>
        <w:jc w:val="both"/>
        <w:rPr>
          <w:i/>
        </w:rPr>
      </w:pPr>
      <w:r w:rsidRPr="001E2665">
        <w:rPr>
          <w:i/>
        </w:rPr>
        <w:t>Моб.: +7 (931) 295-98-88</w:t>
      </w:r>
    </w:p>
    <w:p w:rsidR="001E2665" w:rsidRPr="001E2665" w:rsidRDefault="001E2665" w:rsidP="00D94B10">
      <w:pPr>
        <w:spacing w:line="264" w:lineRule="auto"/>
        <w:ind w:right="1132"/>
        <w:jc w:val="both"/>
        <w:rPr>
          <w:i/>
          <w:lang w:val="en-US"/>
        </w:rPr>
      </w:pPr>
      <w:r w:rsidRPr="001E2665">
        <w:rPr>
          <w:i/>
          <w:lang w:val="en-US"/>
        </w:rPr>
        <w:t>Ad</w:t>
      </w:r>
      <w:r w:rsidRPr="001E2665">
        <w:rPr>
          <w:i/>
        </w:rPr>
        <w:t>.</w:t>
      </w:r>
      <w:proofErr w:type="spellStart"/>
      <w:r w:rsidRPr="001E2665">
        <w:rPr>
          <w:i/>
          <w:lang w:val="en-US"/>
        </w:rPr>
        <w:t>dir</w:t>
      </w:r>
      <w:proofErr w:type="spellEnd"/>
      <w:r w:rsidRPr="001E2665">
        <w:rPr>
          <w:i/>
        </w:rPr>
        <w:t>@</w:t>
      </w:r>
      <w:proofErr w:type="spellStart"/>
      <w:r w:rsidRPr="001E2665">
        <w:rPr>
          <w:i/>
          <w:lang w:val="en-US"/>
        </w:rPr>
        <w:t>clubkochubey</w:t>
      </w:r>
      <w:proofErr w:type="spellEnd"/>
      <w:r w:rsidRPr="001E2665"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</w:p>
    <w:p w:rsidR="006E1576" w:rsidRPr="001E2665" w:rsidRDefault="001E2665" w:rsidP="001E2665">
      <w:pPr>
        <w:spacing w:line="264" w:lineRule="auto"/>
        <w:ind w:right="1132"/>
        <w:rPr>
          <w:i/>
          <w:lang w:val="en-US"/>
        </w:rPr>
      </w:pPr>
      <w:r>
        <w:rPr>
          <w:i/>
          <w:noProof/>
        </w:rPr>
        <w:drawing>
          <wp:inline distT="0" distB="0" distL="0" distR="0" wp14:anchorId="505E0331" wp14:editId="41AD3E00">
            <wp:extent cx="1562100" cy="23470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50e733c0.jp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747" cy="23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A628A2" w:rsidRPr="00F61482" w:rsidRDefault="00A628A2" w:rsidP="006E1576">
      <w:pPr>
        <w:spacing w:line="264" w:lineRule="auto"/>
        <w:ind w:right="1132"/>
        <w:jc w:val="both"/>
        <w:rPr>
          <w:i/>
        </w:rPr>
      </w:pPr>
    </w:p>
    <w:p w:rsidR="006E1576" w:rsidRPr="00F61482" w:rsidRDefault="006E1576" w:rsidP="00D94B10">
      <w:pPr>
        <w:spacing w:line="264" w:lineRule="auto"/>
        <w:ind w:right="1132"/>
        <w:jc w:val="both"/>
        <w:rPr>
          <w:i/>
        </w:rPr>
      </w:pPr>
      <w:r w:rsidRPr="00F61482">
        <w:rPr>
          <w:i/>
        </w:rPr>
        <w:t>Будем рады видеть Вас среди членов Петербургского профессионального кадрового клуба «Кочубей»!</w:t>
      </w:r>
    </w:p>
    <w:p w:rsidR="00F61482" w:rsidRDefault="00F61482" w:rsidP="0010758F">
      <w:pPr>
        <w:spacing w:line="264" w:lineRule="auto"/>
        <w:ind w:right="1983"/>
      </w:pPr>
    </w:p>
    <w:p w:rsidR="00F61482" w:rsidRDefault="00F61482" w:rsidP="0010758F">
      <w:pPr>
        <w:spacing w:line="264" w:lineRule="auto"/>
        <w:ind w:right="1983"/>
      </w:pPr>
    </w:p>
    <w:p w:rsidR="00F61482" w:rsidRDefault="00F61482" w:rsidP="0010758F">
      <w:pPr>
        <w:spacing w:line="264" w:lineRule="auto"/>
        <w:ind w:right="1983"/>
      </w:pPr>
    </w:p>
    <w:p w:rsidR="00F61482" w:rsidRDefault="0042349A" w:rsidP="0010758F">
      <w:pPr>
        <w:spacing w:line="264" w:lineRule="auto"/>
        <w:ind w:right="1983"/>
      </w:pPr>
      <w:r>
        <w:rPr>
          <w:noProof/>
        </w:rPr>
        <w:drawing>
          <wp:anchor distT="0" distB="0" distL="114300" distR="114300" simplePos="0" relativeHeight="251744768" behindDoc="1" locked="0" layoutInCell="1" allowOverlap="1" wp14:anchorId="14686A0A" wp14:editId="04B8AD78">
            <wp:simplePos x="0" y="0"/>
            <wp:positionH relativeFrom="column">
              <wp:posOffset>-238760</wp:posOffset>
            </wp:positionH>
            <wp:positionV relativeFrom="paragraph">
              <wp:posOffset>165100</wp:posOffset>
            </wp:positionV>
            <wp:extent cx="4453255" cy="1751330"/>
            <wp:effectExtent l="0" t="0" r="4445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 и подпись  в Консульства.jp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1482" w:rsidRDefault="00F61482" w:rsidP="0010758F">
      <w:pPr>
        <w:spacing w:line="264" w:lineRule="auto"/>
        <w:ind w:right="1983"/>
      </w:pPr>
    </w:p>
    <w:p w:rsidR="00F61482" w:rsidRDefault="00F61482" w:rsidP="0010758F">
      <w:pPr>
        <w:spacing w:line="264" w:lineRule="auto"/>
        <w:ind w:right="1983"/>
      </w:pPr>
    </w:p>
    <w:p w:rsidR="00F61482" w:rsidRDefault="00F61482" w:rsidP="0010758F">
      <w:pPr>
        <w:spacing w:line="264" w:lineRule="auto"/>
        <w:ind w:right="1983"/>
      </w:pPr>
    </w:p>
    <w:p w:rsidR="00F61482" w:rsidRDefault="00F61482" w:rsidP="0010758F">
      <w:pPr>
        <w:spacing w:line="264" w:lineRule="auto"/>
        <w:ind w:right="1983"/>
      </w:pPr>
    </w:p>
    <w:p w:rsidR="006E1576" w:rsidRPr="007835CF" w:rsidRDefault="006E1576" w:rsidP="0010758F">
      <w:pPr>
        <w:spacing w:line="264" w:lineRule="auto"/>
        <w:ind w:right="1983"/>
      </w:pPr>
    </w:p>
    <w:p w:rsidR="003E3E17" w:rsidRDefault="003E3E17" w:rsidP="0010758F">
      <w:pPr>
        <w:spacing w:line="264" w:lineRule="auto"/>
        <w:ind w:right="2124"/>
      </w:pPr>
    </w:p>
    <w:sectPr w:rsidR="003E3E17" w:rsidSect="009F620D">
      <w:headerReference w:type="default" r:id="rId47"/>
      <w:footerReference w:type="default" r:id="rId48"/>
      <w:pgSz w:w="11906" w:h="16838" w:code="9"/>
      <w:pgMar w:top="1134" w:right="1134" w:bottom="1134" w:left="1418" w:header="357" w:footer="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665" w:rsidRDefault="001E2665">
      <w:r>
        <w:separator/>
      </w:r>
    </w:p>
  </w:endnote>
  <w:endnote w:type="continuationSeparator" w:id="0">
    <w:p w:rsidR="001E2665" w:rsidRDefault="001E2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harterCTT">
    <w:altName w:val="Cambria Math"/>
    <w:charset w:val="CC"/>
    <w:family w:val="roman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665" w:rsidRDefault="001E2665" w:rsidP="00DD032E">
    <w:pPr>
      <w:pStyle w:val="a8"/>
      <w:jc w:val="center"/>
      <w:rPr>
        <w:rFonts w:ascii="Times New Roman" w:hAnsi="Times New Roman"/>
        <w:b/>
        <w:sz w:val="18"/>
        <w:szCs w:val="18"/>
      </w:rPr>
    </w:pPr>
    <w:r>
      <w:rPr>
        <w:rStyle w:val="af"/>
        <w:rFonts w:ascii="Times New Roman" w:eastAsia="Times New Roman" w:hAnsi="Times New Roman"/>
        <w:sz w:val="24"/>
        <w:szCs w:val="24"/>
        <w:lang w:eastAsia="ru-RU"/>
      </w:rPr>
      <w:fldChar w:fldCharType="begin"/>
    </w:r>
    <w:r>
      <w:rPr>
        <w:rStyle w:val="af"/>
        <w:rFonts w:ascii="Times New Roman" w:eastAsia="Times New Roman" w:hAnsi="Times New Roman"/>
        <w:sz w:val="24"/>
        <w:szCs w:val="24"/>
        <w:lang w:eastAsia="ru-RU"/>
      </w:rPr>
      <w:instrText xml:space="preserve"> PAGE </w:instrText>
    </w:r>
    <w:r>
      <w:rPr>
        <w:rStyle w:val="af"/>
        <w:rFonts w:ascii="Times New Roman" w:eastAsia="Times New Roman" w:hAnsi="Times New Roman"/>
        <w:sz w:val="24"/>
        <w:szCs w:val="24"/>
        <w:lang w:eastAsia="ru-RU"/>
      </w:rPr>
      <w:fldChar w:fldCharType="separate"/>
    </w:r>
    <w:r w:rsidR="00DF0ACC">
      <w:rPr>
        <w:rStyle w:val="af"/>
        <w:rFonts w:ascii="Times New Roman" w:eastAsia="Times New Roman" w:hAnsi="Times New Roman"/>
        <w:noProof/>
        <w:sz w:val="24"/>
        <w:szCs w:val="24"/>
        <w:lang w:eastAsia="ru-RU"/>
      </w:rPr>
      <w:t>2</w:t>
    </w:r>
    <w:r>
      <w:rPr>
        <w:rStyle w:val="af"/>
        <w:rFonts w:ascii="Times New Roman" w:eastAsia="Times New Roman" w:hAnsi="Times New Roman"/>
        <w:sz w:val="24"/>
        <w:szCs w:val="24"/>
        <w:lang w:eastAsia="ru-RU"/>
      </w:rPr>
      <w:fldChar w:fldCharType="end"/>
    </w:r>
  </w:p>
  <w:p w:rsidR="001E2665" w:rsidRPr="006E68F3" w:rsidRDefault="001E2665" w:rsidP="00DD032E">
    <w:pPr>
      <w:pStyle w:val="a8"/>
      <w:jc w:val="center"/>
      <w:rPr>
        <w:rFonts w:ascii="Times New Roman" w:hAnsi="Times New Roman"/>
        <w:b/>
        <w:color w:val="2C5A57"/>
        <w:sz w:val="18"/>
        <w:szCs w:val="18"/>
      </w:rPr>
    </w:pPr>
    <w:r w:rsidRPr="006E68F3">
      <w:rPr>
        <w:rFonts w:ascii="Times New Roman" w:hAnsi="Times New Roman"/>
        <w:b/>
        <w:color w:val="2C5A57"/>
        <w:sz w:val="18"/>
        <w:szCs w:val="18"/>
      </w:rPr>
      <w:t>Петербургский профессиональный кадровый клуб «Кочубей»</w:t>
    </w:r>
  </w:p>
  <w:p w:rsidR="001E2665" w:rsidRPr="006E68F3" w:rsidRDefault="001E2665" w:rsidP="00DD032E">
    <w:pPr>
      <w:pStyle w:val="a8"/>
      <w:jc w:val="center"/>
      <w:rPr>
        <w:rFonts w:ascii="Times New Roman" w:hAnsi="Times New Roman"/>
        <w:color w:val="2C5A57"/>
        <w:sz w:val="18"/>
        <w:szCs w:val="18"/>
      </w:rPr>
    </w:pPr>
    <w:smartTag w:uri="urn:schemas-microsoft-com:office:smarttags" w:element="metricconverter">
      <w:smartTagPr>
        <w:attr w:name="ProductID" w:val="199178 г"/>
      </w:smartTagPr>
      <w:r w:rsidRPr="006E68F3">
        <w:rPr>
          <w:rFonts w:ascii="Times New Roman" w:hAnsi="Times New Roman"/>
          <w:color w:val="2C5A57"/>
          <w:sz w:val="18"/>
          <w:szCs w:val="18"/>
        </w:rPr>
        <w:t>199178 г</w:t>
      </w:r>
    </w:smartTag>
    <w:r w:rsidRPr="006E68F3">
      <w:rPr>
        <w:rFonts w:ascii="Times New Roman" w:hAnsi="Times New Roman"/>
        <w:color w:val="2C5A57"/>
        <w:sz w:val="18"/>
        <w:szCs w:val="18"/>
      </w:rPr>
      <w:t>. Санкт-Петербург, Малый пр. В.О., дом 54, лит. А</w:t>
    </w:r>
    <w:proofErr w:type="gramStart"/>
    <w:r w:rsidRPr="006E68F3">
      <w:rPr>
        <w:rFonts w:ascii="Times New Roman" w:hAnsi="Times New Roman"/>
        <w:color w:val="2C5A57"/>
        <w:sz w:val="18"/>
        <w:szCs w:val="18"/>
      </w:rPr>
      <w:t>1</w:t>
    </w:r>
    <w:proofErr w:type="gramEnd"/>
    <w:r w:rsidRPr="006E68F3">
      <w:rPr>
        <w:rFonts w:ascii="Times New Roman" w:hAnsi="Times New Roman"/>
        <w:color w:val="2C5A57"/>
        <w:sz w:val="18"/>
        <w:szCs w:val="18"/>
      </w:rPr>
      <w:t>, бизнес-центр Гранат, офис 313</w:t>
    </w:r>
  </w:p>
  <w:p w:rsidR="001E2665" w:rsidRPr="001E2665" w:rsidRDefault="001E2665" w:rsidP="00E42F0C">
    <w:pPr>
      <w:pStyle w:val="a8"/>
      <w:jc w:val="center"/>
      <w:rPr>
        <w:rFonts w:ascii="Times New Roman" w:hAnsi="Times New Roman"/>
        <w:color w:val="2C5A57"/>
        <w:sz w:val="18"/>
        <w:szCs w:val="18"/>
      </w:rPr>
    </w:pPr>
    <w:r w:rsidRPr="00E42F0C">
      <w:rPr>
        <w:rFonts w:ascii="Times New Roman" w:hAnsi="Times New Roman"/>
        <w:color w:val="2C5A57"/>
        <w:sz w:val="18"/>
        <w:szCs w:val="18"/>
      </w:rPr>
      <w:t>Тел.:</w:t>
    </w:r>
    <w:r>
      <w:rPr>
        <w:rFonts w:ascii="Times New Roman" w:hAnsi="Times New Roman"/>
        <w:color w:val="2C5A57"/>
        <w:sz w:val="18"/>
        <w:szCs w:val="18"/>
      </w:rPr>
      <w:t xml:space="preserve"> +7 (812) 740 18 11 Моб.: +7 (9</w:t>
    </w:r>
    <w:r w:rsidRPr="001E2665">
      <w:rPr>
        <w:rFonts w:ascii="Times New Roman" w:hAnsi="Times New Roman"/>
        <w:color w:val="2C5A57"/>
        <w:sz w:val="18"/>
        <w:szCs w:val="18"/>
      </w:rPr>
      <w:t>3</w:t>
    </w:r>
    <w:r w:rsidRPr="00E42F0C">
      <w:rPr>
        <w:rFonts w:ascii="Times New Roman" w:hAnsi="Times New Roman"/>
        <w:color w:val="2C5A57"/>
        <w:sz w:val="18"/>
        <w:szCs w:val="18"/>
      </w:rPr>
      <w:t xml:space="preserve">1) </w:t>
    </w:r>
    <w:r w:rsidRPr="001E2665">
      <w:rPr>
        <w:rFonts w:ascii="Times New Roman" w:hAnsi="Times New Roman"/>
        <w:color w:val="2C5A57"/>
        <w:sz w:val="18"/>
        <w:szCs w:val="18"/>
      </w:rPr>
      <w:t>295-98-88</w:t>
    </w:r>
  </w:p>
  <w:p w:rsidR="001E2665" w:rsidRPr="006E68F3" w:rsidRDefault="001E2665" w:rsidP="00DD032E">
    <w:pPr>
      <w:pStyle w:val="a8"/>
      <w:jc w:val="center"/>
      <w:rPr>
        <w:rFonts w:ascii="Times New Roman" w:hAnsi="Times New Roman"/>
        <w:color w:val="2C5A57"/>
        <w:sz w:val="18"/>
        <w:szCs w:val="18"/>
      </w:rPr>
    </w:pPr>
    <w:hyperlink r:id="rId1" w:history="1">
      <w:r w:rsidRPr="00957A85">
        <w:rPr>
          <w:rStyle w:val="a7"/>
          <w:rFonts w:ascii="Times New Roman" w:hAnsi="Times New Roman"/>
          <w:sz w:val="18"/>
          <w:szCs w:val="18"/>
          <w:lang w:val="en-US"/>
        </w:rPr>
        <w:t>ad</w:t>
      </w:r>
      <w:r w:rsidRPr="00957A85">
        <w:rPr>
          <w:rStyle w:val="a7"/>
          <w:rFonts w:ascii="Times New Roman" w:hAnsi="Times New Roman"/>
          <w:sz w:val="18"/>
          <w:szCs w:val="18"/>
        </w:rPr>
        <w:t>.</w:t>
      </w:r>
      <w:r w:rsidRPr="00957A85">
        <w:rPr>
          <w:rStyle w:val="a7"/>
          <w:rFonts w:ascii="Times New Roman" w:hAnsi="Times New Roman"/>
          <w:sz w:val="18"/>
          <w:szCs w:val="18"/>
          <w:lang w:val="en-US"/>
        </w:rPr>
        <w:t>dir</w:t>
      </w:r>
      <w:r w:rsidRPr="00957A85">
        <w:rPr>
          <w:rStyle w:val="a7"/>
          <w:rFonts w:ascii="Times New Roman" w:hAnsi="Times New Roman"/>
          <w:sz w:val="18"/>
          <w:szCs w:val="18"/>
        </w:rPr>
        <w:t>@clubkochubey.ru</w:t>
      </w:r>
    </w:hyperlink>
    <w:r>
      <w:rPr>
        <w:rFonts w:ascii="Times New Roman" w:hAnsi="Times New Roman"/>
      </w:rPr>
      <w:t xml:space="preserve"> </w:t>
    </w:r>
  </w:p>
  <w:p w:rsidR="001E2665" w:rsidRPr="006E68F3" w:rsidRDefault="001E2665" w:rsidP="00DD032E">
    <w:pPr>
      <w:pStyle w:val="a8"/>
      <w:jc w:val="center"/>
      <w:rPr>
        <w:color w:val="2C5A57"/>
      </w:rPr>
    </w:pPr>
    <w:hyperlink r:id="rId2" w:history="1">
      <w:r w:rsidRPr="006E68F3">
        <w:rPr>
          <w:rStyle w:val="a7"/>
          <w:rFonts w:ascii="Times New Roman" w:hAnsi="Times New Roman"/>
          <w:color w:val="2C5A57"/>
          <w:sz w:val="18"/>
          <w:szCs w:val="18"/>
          <w:lang w:val="en-US"/>
        </w:rPr>
        <w:t>www</w:t>
      </w:r>
      <w:r w:rsidRPr="006E68F3">
        <w:rPr>
          <w:rStyle w:val="a7"/>
          <w:rFonts w:ascii="Times New Roman" w:hAnsi="Times New Roman"/>
          <w:color w:val="2C5A57"/>
          <w:sz w:val="18"/>
          <w:szCs w:val="18"/>
        </w:rPr>
        <w:t>.clubkochubey.ru</w:t>
      </w:r>
    </w:hyperlink>
  </w:p>
  <w:p w:rsidR="001E2665" w:rsidRPr="00606531" w:rsidRDefault="001E2665" w:rsidP="00DD032E">
    <w:pPr>
      <w:pStyle w:val="a8"/>
      <w:jc w:val="center"/>
      <w:rPr>
        <w:rFonts w:ascii="Times New Roman" w:hAnsi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665" w:rsidRDefault="001E2665">
      <w:r>
        <w:separator/>
      </w:r>
    </w:p>
  </w:footnote>
  <w:footnote w:type="continuationSeparator" w:id="0">
    <w:p w:rsidR="001E2665" w:rsidRDefault="001E26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665" w:rsidRDefault="001E2665" w:rsidP="00DD032E">
    <w:pPr>
      <w:pStyle w:val="a5"/>
      <w:jc w:val="center"/>
    </w:pPr>
    <w:r>
      <w:rPr>
        <w:noProof/>
      </w:rPr>
      <w:drawing>
        <wp:inline distT="0" distB="0" distL="0" distR="0">
          <wp:extent cx="5400675" cy="809625"/>
          <wp:effectExtent l="19050" t="0" r="9525" b="0"/>
          <wp:docPr id="2" name="Рисунок 7" descr="C:\Documents and Settings\vera_v\Рабочий стол\header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7" descr="C:\Documents and Settings\vera_v\Рабочий стол\header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A6177"/>
    <w:multiLevelType w:val="hybridMultilevel"/>
    <w:tmpl w:val="DC4CCECA"/>
    <w:lvl w:ilvl="0" w:tplc="76D4312C">
      <w:start w:val="1"/>
      <w:numFmt w:val="bullet"/>
      <w:pStyle w:val="2"/>
      <w:lvlText w:val=""/>
      <w:lvlJc w:val="left"/>
      <w:pPr>
        <w:tabs>
          <w:tab w:val="num" w:pos="284"/>
        </w:tabs>
        <w:ind w:left="284" w:hanging="171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173E8D"/>
    <w:multiLevelType w:val="multilevel"/>
    <w:tmpl w:val="8EE8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5032A3"/>
    <w:multiLevelType w:val="multilevel"/>
    <w:tmpl w:val="8EE8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AF6576"/>
    <w:multiLevelType w:val="multilevel"/>
    <w:tmpl w:val="7F4A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0C32E0"/>
    <w:multiLevelType w:val="hybridMultilevel"/>
    <w:tmpl w:val="09F45922"/>
    <w:lvl w:ilvl="0" w:tplc="04190005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895359"/>
    <w:multiLevelType w:val="hybridMultilevel"/>
    <w:tmpl w:val="75D61342"/>
    <w:lvl w:ilvl="0" w:tplc="D772E3BC">
      <w:start w:val="1"/>
      <w:numFmt w:val="bullet"/>
      <w:pStyle w:val="a"/>
      <w:lvlText w:val="—"/>
      <w:lvlJc w:val="left"/>
      <w:pPr>
        <w:tabs>
          <w:tab w:val="num" w:pos="284"/>
        </w:tabs>
        <w:ind w:left="284" w:hanging="284"/>
      </w:pPr>
      <w:rPr>
        <w:rFonts w:ascii="CharterCTT" w:hAnsi="CharterCTT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500596"/>
    <w:multiLevelType w:val="hybridMultilevel"/>
    <w:tmpl w:val="CE2877FA"/>
    <w:lvl w:ilvl="0" w:tplc="D772E3BC">
      <w:start w:val="1"/>
      <w:numFmt w:val="bullet"/>
      <w:lvlText w:val="—"/>
      <w:lvlJc w:val="left"/>
      <w:pPr>
        <w:tabs>
          <w:tab w:val="num" w:pos="284"/>
        </w:tabs>
        <w:ind w:left="284" w:hanging="284"/>
      </w:pPr>
      <w:rPr>
        <w:rFonts w:ascii="CharterCTT" w:hAnsi="CharterCTT" w:hint="default"/>
      </w:rPr>
    </w:lvl>
    <w:lvl w:ilvl="1" w:tplc="04190003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9C55A0"/>
    <w:multiLevelType w:val="hybridMultilevel"/>
    <w:tmpl w:val="301AA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DA024F"/>
    <w:multiLevelType w:val="multilevel"/>
    <w:tmpl w:val="9A0E9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7751FF"/>
    <w:multiLevelType w:val="hybridMultilevel"/>
    <w:tmpl w:val="DBB426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3C0160"/>
    <w:multiLevelType w:val="hybridMultilevel"/>
    <w:tmpl w:val="E3D0623A"/>
    <w:lvl w:ilvl="0" w:tplc="88686A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4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9B5E57"/>
    <w:multiLevelType w:val="hybridMultilevel"/>
    <w:tmpl w:val="D21CFCA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8932427"/>
    <w:multiLevelType w:val="hybridMultilevel"/>
    <w:tmpl w:val="26922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B71697"/>
    <w:multiLevelType w:val="hybridMultilevel"/>
    <w:tmpl w:val="06C28EFE"/>
    <w:lvl w:ilvl="0" w:tplc="F4E82746">
      <w:start w:val="1"/>
      <w:numFmt w:val="decimal"/>
      <w:pStyle w:val="a0"/>
      <w:lvlText w:val="%1."/>
      <w:lvlJc w:val="left"/>
      <w:pPr>
        <w:tabs>
          <w:tab w:val="num" w:pos="567"/>
        </w:tabs>
        <w:ind w:left="568" w:hanging="28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>
    <w:nsid w:val="39FF3D0A"/>
    <w:multiLevelType w:val="multilevel"/>
    <w:tmpl w:val="9A0E937E"/>
    <w:lvl w:ilvl="0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  <w:rPr>
        <w:rFonts w:hint="default"/>
        <w:sz w:val="20"/>
      </w:rPr>
    </w:lvl>
    <w:lvl w:ilvl="1">
      <w:numFmt w:val="bullet"/>
      <w:lvlText w:val="•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5">
    <w:nsid w:val="4B1E7AC8"/>
    <w:multiLevelType w:val="multilevel"/>
    <w:tmpl w:val="8EE8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C2F6EB1"/>
    <w:multiLevelType w:val="hybridMultilevel"/>
    <w:tmpl w:val="7F0EA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355A28"/>
    <w:multiLevelType w:val="hybridMultilevel"/>
    <w:tmpl w:val="03E48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BD151B"/>
    <w:multiLevelType w:val="multilevel"/>
    <w:tmpl w:val="CD0E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AC618AD"/>
    <w:multiLevelType w:val="multilevel"/>
    <w:tmpl w:val="8EE8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B6F01F3"/>
    <w:multiLevelType w:val="multilevel"/>
    <w:tmpl w:val="D178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DDA2B70"/>
    <w:multiLevelType w:val="multilevel"/>
    <w:tmpl w:val="674A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0654E86"/>
    <w:multiLevelType w:val="hybridMultilevel"/>
    <w:tmpl w:val="B1E071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8FE370A"/>
    <w:multiLevelType w:val="multilevel"/>
    <w:tmpl w:val="8226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B364780"/>
    <w:multiLevelType w:val="hybridMultilevel"/>
    <w:tmpl w:val="5AEEF65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56027A"/>
    <w:multiLevelType w:val="multilevel"/>
    <w:tmpl w:val="4992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7D3362C"/>
    <w:multiLevelType w:val="multilevel"/>
    <w:tmpl w:val="EBEA2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C1169A3"/>
    <w:multiLevelType w:val="multilevel"/>
    <w:tmpl w:val="C34A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22"/>
  </w:num>
  <w:num w:numId="5">
    <w:abstractNumId w:val="5"/>
  </w:num>
  <w:num w:numId="6">
    <w:abstractNumId w:val="4"/>
  </w:num>
  <w:num w:numId="7">
    <w:abstractNumId w:val="10"/>
  </w:num>
  <w:num w:numId="8">
    <w:abstractNumId w:val="21"/>
  </w:num>
  <w:num w:numId="9">
    <w:abstractNumId w:val="20"/>
  </w:num>
  <w:num w:numId="10">
    <w:abstractNumId w:val="18"/>
  </w:num>
  <w:num w:numId="11">
    <w:abstractNumId w:val="3"/>
  </w:num>
  <w:num w:numId="12">
    <w:abstractNumId w:val="23"/>
  </w:num>
  <w:num w:numId="13">
    <w:abstractNumId w:val="27"/>
  </w:num>
  <w:num w:numId="14">
    <w:abstractNumId w:val="9"/>
  </w:num>
  <w:num w:numId="15">
    <w:abstractNumId w:val="17"/>
  </w:num>
  <w:num w:numId="16">
    <w:abstractNumId w:val="12"/>
  </w:num>
  <w:num w:numId="17">
    <w:abstractNumId w:val="7"/>
  </w:num>
  <w:num w:numId="18">
    <w:abstractNumId w:val="16"/>
  </w:num>
  <w:num w:numId="19">
    <w:abstractNumId w:val="2"/>
  </w:num>
  <w:num w:numId="20">
    <w:abstractNumId w:val="19"/>
  </w:num>
  <w:num w:numId="21">
    <w:abstractNumId w:val="15"/>
  </w:num>
  <w:num w:numId="22">
    <w:abstractNumId w:val="1"/>
  </w:num>
  <w:num w:numId="23">
    <w:abstractNumId w:val="26"/>
  </w:num>
  <w:num w:numId="24">
    <w:abstractNumId w:val="8"/>
  </w:num>
  <w:num w:numId="25">
    <w:abstractNumId w:val="14"/>
  </w:num>
  <w:num w:numId="26">
    <w:abstractNumId w:val="25"/>
  </w:num>
  <w:num w:numId="27">
    <w:abstractNumId w:val="2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C0"/>
    <w:rsid w:val="0000248C"/>
    <w:rsid w:val="0000533C"/>
    <w:rsid w:val="00033EC7"/>
    <w:rsid w:val="00034DBC"/>
    <w:rsid w:val="00051971"/>
    <w:rsid w:val="000657E4"/>
    <w:rsid w:val="00073B9A"/>
    <w:rsid w:val="00076831"/>
    <w:rsid w:val="000821B3"/>
    <w:rsid w:val="00095193"/>
    <w:rsid w:val="00095F4B"/>
    <w:rsid w:val="000975D7"/>
    <w:rsid w:val="000C620E"/>
    <w:rsid w:val="000D5D23"/>
    <w:rsid w:val="000E2394"/>
    <w:rsid w:val="000E7580"/>
    <w:rsid w:val="000F1495"/>
    <w:rsid w:val="000F2B51"/>
    <w:rsid w:val="000F44D5"/>
    <w:rsid w:val="0010758F"/>
    <w:rsid w:val="0011093B"/>
    <w:rsid w:val="00141427"/>
    <w:rsid w:val="00142536"/>
    <w:rsid w:val="001444E3"/>
    <w:rsid w:val="00147A98"/>
    <w:rsid w:val="0016539D"/>
    <w:rsid w:val="001749FD"/>
    <w:rsid w:val="001969E3"/>
    <w:rsid w:val="001A6CAB"/>
    <w:rsid w:val="001B0DBC"/>
    <w:rsid w:val="001B6BB1"/>
    <w:rsid w:val="001C403F"/>
    <w:rsid w:val="001C4161"/>
    <w:rsid w:val="001D18EC"/>
    <w:rsid w:val="001D2FDA"/>
    <w:rsid w:val="001E0A36"/>
    <w:rsid w:val="001E15DA"/>
    <w:rsid w:val="001E2665"/>
    <w:rsid w:val="001E383A"/>
    <w:rsid w:val="001F2DB0"/>
    <w:rsid w:val="001F3BC7"/>
    <w:rsid w:val="002014C8"/>
    <w:rsid w:val="002037EE"/>
    <w:rsid w:val="00204DD0"/>
    <w:rsid w:val="00206106"/>
    <w:rsid w:val="0020787D"/>
    <w:rsid w:val="00210E1A"/>
    <w:rsid w:val="002216F0"/>
    <w:rsid w:val="00231694"/>
    <w:rsid w:val="00234FA3"/>
    <w:rsid w:val="0024096D"/>
    <w:rsid w:val="00244189"/>
    <w:rsid w:val="00266BBC"/>
    <w:rsid w:val="002716A5"/>
    <w:rsid w:val="0028107C"/>
    <w:rsid w:val="00293F63"/>
    <w:rsid w:val="002979D8"/>
    <w:rsid w:val="002A3B2B"/>
    <w:rsid w:val="002D5F3C"/>
    <w:rsid w:val="002E3A8F"/>
    <w:rsid w:val="002F4A89"/>
    <w:rsid w:val="003055C9"/>
    <w:rsid w:val="00311723"/>
    <w:rsid w:val="0032268B"/>
    <w:rsid w:val="003375B4"/>
    <w:rsid w:val="0034303D"/>
    <w:rsid w:val="00344EFE"/>
    <w:rsid w:val="003473CD"/>
    <w:rsid w:val="00352857"/>
    <w:rsid w:val="00374BD1"/>
    <w:rsid w:val="00394F91"/>
    <w:rsid w:val="003B44AA"/>
    <w:rsid w:val="003C1941"/>
    <w:rsid w:val="003C3A3E"/>
    <w:rsid w:val="003D26EC"/>
    <w:rsid w:val="003D3374"/>
    <w:rsid w:val="003E3E17"/>
    <w:rsid w:val="0042349A"/>
    <w:rsid w:val="00431E87"/>
    <w:rsid w:val="00442FC4"/>
    <w:rsid w:val="00445802"/>
    <w:rsid w:val="00466EE7"/>
    <w:rsid w:val="004673F3"/>
    <w:rsid w:val="004703E4"/>
    <w:rsid w:val="00497086"/>
    <w:rsid w:val="004979D0"/>
    <w:rsid w:val="00497C0C"/>
    <w:rsid w:val="004A165C"/>
    <w:rsid w:val="004A6DD6"/>
    <w:rsid w:val="004C1FC0"/>
    <w:rsid w:val="004C5121"/>
    <w:rsid w:val="004F71CB"/>
    <w:rsid w:val="0051721D"/>
    <w:rsid w:val="00547E2C"/>
    <w:rsid w:val="005567CB"/>
    <w:rsid w:val="00573987"/>
    <w:rsid w:val="00575BF7"/>
    <w:rsid w:val="005A0089"/>
    <w:rsid w:val="005A1C17"/>
    <w:rsid w:val="005B07BF"/>
    <w:rsid w:val="005B1AFF"/>
    <w:rsid w:val="005C00D5"/>
    <w:rsid w:val="005C0A3B"/>
    <w:rsid w:val="005C5AE3"/>
    <w:rsid w:val="005D380E"/>
    <w:rsid w:val="005D4D43"/>
    <w:rsid w:val="005E30E0"/>
    <w:rsid w:val="005F3CE6"/>
    <w:rsid w:val="00606531"/>
    <w:rsid w:val="00630FDB"/>
    <w:rsid w:val="0063101E"/>
    <w:rsid w:val="00632F54"/>
    <w:rsid w:val="00635FED"/>
    <w:rsid w:val="00642143"/>
    <w:rsid w:val="00643E6C"/>
    <w:rsid w:val="006467CB"/>
    <w:rsid w:val="0065100B"/>
    <w:rsid w:val="00663E06"/>
    <w:rsid w:val="0066575E"/>
    <w:rsid w:val="00666A65"/>
    <w:rsid w:val="006670CF"/>
    <w:rsid w:val="00687AFE"/>
    <w:rsid w:val="006A785A"/>
    <w:rsid w:val="006B1454"/>
    <w:rsid w:val="006B715E"/>
    <w:rsid w:val="006C1842"/>
    <w:rsid w:val="006E1576"/>
    <w:rsid w:val="006E68F3"/>
    <w:rsid w:val="006E79E8"/>
    <w:rsid w:val="006F3B16"/>
    <w:rsid w:val="00702C0E"/>
    <w:rsid w:val="00720145"/>
    <w:rsid w:val="0072051B"/>
    <w:rsid w:val="007270DA"/>
    <w:rsid w:val="007509B8"/>
    <w:rsid w:val="00764C8E"/>
    <w:rsid w:val="0076622F"/>
    <w:rsid w:val="007715E6"/>
    <w:rsid w:val="00774C45"/>
    <w:rsid w:val="007835CF"/>
    <w:rsid w:val="0079788F"/>
    <w:rsid w:val="007A1976"/>
    <w:rsid w:val="007C0C7D"/>
    <w:rsid w:val="007C3305"/>
    <w:rsid w:val="007E5700"/>
    <w:rsid w:val="007F3A02"/>
    <w:rsid w:val="007F4FEA"/>
    <w:rsid w:val="00813AE6"/>
    <w:rsid w:val="00821471"/>
    <w:rsid w:val="00824C13"/>
    <w:rsid w:val="008400FD"/>
    <w:rsid w:val="00842465"/>
    <w:rsid w:val="0084383C"/>
    <w:rsid w:val="00843B82"/>
    <w:rsid w:val="0085003F"/>
    <w:rsid w:val="00851035"/>
    <w:rsid w:val="00852C24"/>
    <w:rsid w:val="00856838"/>
    <w:rsid w:val="008617A5"/>
    <w:rsid w:val="008639BC"/>
    <w:rsid w:val="00877206"/>
    <w:rsid w:val="0088348A"/>
    <w:rsid w:val="00892CB3"/>
    <w:rsid w:val="008B1968"/>
    <w:rsid w:val="008B2E7D"/>
    <w:rsid w:val="008B5F87"/>
    <w:rsid w:val="008C2BF1"/>
    <w:rsid w:val="008C6488"/>
    <w:rsid w:val="008D425D"/>
    <w:rsid w:val="008D7606"/>
    <w:rsid w:val="008E24C8"/>
    <w:rsid w:val="008E550C"/>
    <w:rsid w:val="00906639"/>
    <w:rsid w:val="0093755B"/>
    <w:rsid w:val="009510A7"/>
    <w:rsid w:val="009603B7"/>
    <w:rsid w:val="00967E19"/>
    <w:rsid w:val="00976411"/>
    <w:rsid w:val="00987075"/>
    <w:rsid w:val="009A0121"/>
    <w:rsid w:val="009A22E6"/>
    <w:rsid w:val="009B7084"/>
    <w:rsid w:val="009C39E7"/>
    <w:rsid w:val="009D1FCA"/>
    <w:rsid w:val="009E7A98"/>
    <w:rsid w:val="009F620D"/>
    <w:rsid w:val="00A01BCF"/>
    <w:rsid w:val="00A046BC"/>
    <w:rsid w:val="00A12D82"/>
    <w:rsid w:val="00A25C5E"/>
    <w:rsid w:val="00A37733"/>
    <w:rsid w:val="00A5294B"/>
    <w:rsid w:val="00A5388E"/>
    <w:rsid w:val="00A628A2"/>
    <w:rsid w:val="00AB0C2D"/>
    <w:rsid w:val="00AC7154"/>
    <w:rsid w:val="00AD70D4"/>
    <w:rsid w:val="00AE73BC"/>
    <w:rsid w:val="00AF4871"/>
    <w:rsid w:val="00B132CD"/>
    <w:rsid w:val="00B21FDA"/>
    <w:rsid w:val="00B266CA"/>
    <w:rsid w:val="00B32F26"/>
    <w:rsid w:val="00B3743D"/>
    <w:rsid w:val="00B468EF"/>
    <w:rsid w:val="00B64A7A"/>
    <w:rsid w:val="00B73E25"/>
    <w:rsid w:val="00B91E28"/>
    <w:rsid w:val="00BA5A1D"/>
    <w:rsid w:val="00BC1180"/>
    <w:rsid w:val="00BD1E86"/>
    <w:rsid w:val="00BE0A5E"/>
    <w:rsid w:val="00BE7454"/>
    <w:rsid w:val="00BF3A71"/>
    <w:rsid w:val="00C02DD3"/>
    <w:rsid w:val="00C173FE"/>
    <w:rsid w:val="00C438C0"/>
    <w:rsid w:val="00C45416"/>
    <w:rsid w:val="00C46C4B"/>
    <w:rsid w:val="00C52E24"/>
    <w:rsid w:val="00C53462"/>
    <w:rsid w:val="00C713B5"/>
    <w:rsid w:val="00C811E8"/>
    <w:rsid w:val="00CA0774"/>
    <w:rsid w:val="00CB0560"/>
    <w:rsid w:val="00CB4D20"/>
    <w:rsid w:val="00CC06CE"/>
    <w:rsid w:val="00CC24E7"/>
    <w:rsid w:val="00CC6116"/>
    <w:rsid w:val="00CE3530"/>
    <w:rsid w:val="00D1752F"/>
    <w:rsid w:val="00D207A3"/>
    <w:rsid w:val="00D22E88"/>
    <w:rsid w:val="00D236DC"/>
    <w:rsid w:val="00D25504"/>
    <w:rsid w:val="00D26F4A"/>
    <w:rsid w:val="00D32EB0"/>
    <w:rsid w:val="00D40FEF"/>
    <w:rsid w:val="00D44A5F"/>
    <w:rsid w:val="00D4770C"/>
    <w:rsid w:val="00D6483C"/>
    <w:rsid w:val="00D94B10"/>
    <w:rsid w:val="00DA401B"/>
    <w:rsid w:val="00DB5792"/>
    <w:rsid w:val="00DC2A40"/>
    <w:rsid w:val="00DC75A7"/>
    <w:rsid w:val="00DD032E"/>
    <w:rsid w:val="00DD2187"/>
    <w:rsid w:val="00DD5AE7"/>
    <w:rsid w:val="00DF0ACC"/>
    <w:rsid w:val="00E10A3F"/>
    <w:rsid w:val="00E140A4"/>
    <w:rsid w:val="00E21137"/>
    <w:rsid w:val="00E22E0E"/>
    <w:rsid w:val="00E42F0C"/>
    <w:rsid w:val="00E56797"/>
    <w:rsid w:val="00E645E8"/>
    <w:rsid w:val="00E65AD1"/>
    <w:rsid w:val="00E65C14"/>
    <w:rsid w:val="00E7259A"/>
    <w:rsid w:val="00E752E8"/>
    <w:rsid w:val="00E8113F"/>
    <w:rsid w:val="00E913CD"/>
    <w:rsid w:val="00EA6169"/>
    <w:rsid w:val="00EB6B9E"/>
    <w:rsid w:val="00EB7D62"/>
    <w:rsid w:val="00ED5A99"/>
    <w:rsid w:val="00EE37F1"/>
    <w:rsid w:val="00EF0B4A"/>
    <w:rsid w:val="00EF7BA7"/>
    <w:rsid w:val="00EF7F1F"/>
    <w:rsid w:val="00F04927"/>
    <w:rsid w:val="00F221B7"/>
    <w:rsid w:val="00F22A62"/>
    <w:rsid w:val="00F27221"/>
    <w:rsid w:val="00F3207C"/>
    <w:rsid w:val="00F355AA"/>
    <w:rsid w:val="00F43F4B"/>
    <w:rsid w:val="00F442C1"/>
    <w:rsid w:val="00F53B94"/>
    <w:rsid w:val="00F570D1"/>
    <w:rsid w:val="00F60F7C"/>
    <w:rsid w:val="00F61482"/>
    <w:rsid w:val="00F620A1"/>
    <w:rsid w:val="00F62919"/>
    <w:rsid w:val="00F63EF4"/>
    <w:rsid w:val="00F844E7"/>
    <w:rsid w:val="00FA571A"/>
    <w:rsid w:val="00FA75C8"/>
    <w:rsid w:val="00FB1240"/>
    <w:rsid w:val="00FB1C21"/>
    <w:rsid w:val="00FB3084"/>
    <w:rsid w:val="00FC5ECD"/>
    <w:rsid w:val="00FD127B"/>
    <w:rsid w:val="00FD20B5"/>
    <w:rsid w:val="00FD71AD"/>
    <w:rsid w:val="00FE4CE8"/>
    <w:rsid w:val="00FE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0F1495"/>
    <w:rPr>
      <w:sz w:val="24"/>
      <w:szCs w:val="24"/>
    </w:rPr>
  </w:style>
  <w:style w:type="paragraph" w:styleId="1">
    <w:name w:val="heading 1"/>
    <w:basedOn w:val="a1"/>
    <w:next w:val="a1"/>
    <w:link w:val="10"/>
    <w:qFormat/>
    <w:rsid w:val="00F63EF4"/>
    <w:pPr>
      <w:keepNext/>
      <w:keepLines/>
      <w:widowControl w:val="0"/>
      <w:suppressAutoHyphens/>
      <w:spacing w:before="480" w:after="480"/>
      <w:outlineLvl w:val="0"/>
    </w:pPr>
    <w:rPr>
      <w:rFonts w:cs="Arial"/>
      <w:bCs/>
      <w:kern w:val="32"/>
      <w:sz w:val="42"/>
      <w:szCs w:val="42"/>
    </w:rPr>
  </w:style>
  <w:style w:type="paragraph" w:styleId="4">
    <w:name w:val="heading 4"/>
    <w:basedOn w:val="a1"/>
    <w:next w:val="a1"/>
    <w:qFormat/>
    <w:rsid w:val="00C52E2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394F91"/>
    <w:pPr>
      <w:tabs>
        <w:tab w:val="center" w:pos="4677"/>
        <w:tab w:val="right" w:pos="9355"/>
      </w:tabs>
    </w:pPr>
  </w:style>
  <w:style w:type="paragraph" w:styleId="a6">
    <w:name w:val="footer"/>
    <w:basedOn w:val="a1"/>
    <w:rsid w:val="00394F91"/>
    <w:pPr>
      <w:tabs>
        <w:tab w:val="center" w:pos="4677"/>
        <w:tab w:val="right" w:pos="9355"/>
      </w:tabs>
    </w:pPr>
  </w:style>
  <w:style w:type="character" w:styleId="a7">
    <w:name w:val="Hyperlink"/>
    <w:basedOn w:val="a2"/>
    <w:uiPriority w:val="99"/>
    <w:rsid w:val="00394F91"/>
    <w:rPr>
      <w:color w:val="0000FF"/>
      <w:u w:val="single"/>
    </w:rPr>
  </w:style>
  <w:style w:type="paragraph" w:styleId="a8">
    <w:name w:val="No Spacing"/>
    <w:qFormat/>
    <w:rsid w:val="00394F91"/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basedOn w:val="a2"/>
    <w:link w:val="1"/>
    <w:rsid w:val="00F63EF4"/>
    <w:rPr>
      <w:rFonts w:cs="Arial"/>
      <w:bCs/>
      <w:kern w:val="32"/>
      <w:sz w:val="42"/>
      <w:szCs w:val="42"/>
      <w:lang w:val="ru-RU" w:eastAsia="ru-RU" w:bidi="ar-SA"/>
    </w:rPr>
  </w:style>
  <w:style w:type="paragraph" w:customStyle="1" w:styleId="a">
    <w:name w:val="Буллитированный список"/>
    <w:basedOn w:val="a1"/>
    <w:link w:val="a9"/>
    <w:rsid w:val="00F63EF4"/>
    <w:pPr>
      <w:numPr>
        <w:numId w:val="5"/>
      </w:numPr>
      <w:tabs>
        <w:tab w:val="left" w:pos="851"/>
      </w:tabs>
      <w:spacing w:before="60" w:line="288" w:lineRule="auto"/>
      <w:jc w:val="both"/>
    </w:pPr>
    <w:rPr>
      <w:sz w:val="22"/>
    </w:rPr>
  </w:style>
  <w:style w:type="paragraph" w:customStyle="1" w:styleId="aa">
    <w:name w:val="Общее название документа"/>
    <w:rsid w:val="00F63EF4"/>
    <w:pPr>
      <w:widowControl w:val="0"/>
      <w:spacing w:before="800" w:after="1400" w:line="288" w:lineRule="auto"/>
    </w:pPr>
    <w:rPr>
      <w:sz w:val="56"/>
      <w:lang w:val="en-US" w:eastAsia="en-US"/>
    </w:rPr>
  </w:style>
  <w:style w:type="paragraph" w:customStyle="1" w:styleId="2">
    <w:name w:val="Буллитированный список 2"/>
    <w:basedOn w:val="a"/>
    <w:rsid w:val="00F63EF4"/>
    <w:pPr>
      <w:numPr>
        <w:numId w:val="2"/>
      </w:numPr>
      <w:tabs>
        <w:tab w:val="clear" w:pos="284"/>
        <w:tab w:val="num" w:pos="360"/>
      </w:tabs>
      <w:ind w:hanging="284"/>
    </w:pPr>
  </w:style>
  <w:style w:type="paragraph" w:customStyle="1" w:styleId="a0">
    <w:name w:val="Номерованный список"/>
    <w:basedOn w:val="a"/>
    <w:rsid w:val="00F63EF4"/>
    <w:pPr>
      <w:numPr>
        <w:numId w:val="1"/>
      </w:numPr>
      <w:tabs>
        <w:tab w:val="clear" w:pos="567"/>
        <w:tab w:val="num" w:pos="360"/>
      </w:tabs>
      <w:ind w:left="284"/>
    </w:pPr>
  </w:style>
  <w:style w:type="character" w:customStyle="1" w:styleId="a9">
    <w:name w:val="Буллитированный список Знак"/>
    <w:basedOn w:val="a2"/>
    <w:link w:val="a"/>
    <w:rsid w:val="00F63EF4"/>
    <w:rPr>
      <w:sz w:val="22"/>
      <w:szCs w:val="24"/>
      <w:lang w:val="ru-RU" w:eastAsia="ru-RU" w:bidi="ar-SA"/>
    </w:rPr>
  </w:style>
  <w:style w:type="paragraph" w:styleId="11">
    <w:name w:val="toc 1"/>
    <w:basedOn w:val="a1"/>
    <w:next w:val="a1"/>
    <w:autoRedefine/>
    <w:uiPriority w:val="39"/>
    <w:rsid w:val="00F63EF4"/>
    <w:pPr>
      <w:spacing w:before="120" w:after="120" w:line="288" w:lineRule="auto"/>
      <w:jc w:val="both"/>
    </w:pPr>
    <w:rPr>
      <w:sz w:val="22"/>
    </w:rPr>
  </w:style>
  <w:style w:type="character" w:styleId="ab">
    <w:name w:val="annotation reference"/>
    <w:basedOn w:val="a2"/>
    <w:semiHidden/>
    <w:rsid w:val="00F63EF4"/>
    <w:rPr>
      <w:sz w:val="16"/>
      <w:szCs w:val="16"/>
    </w:rPr>
  </w:style>
  <w:style w:type="paragraph" w:styleId="ac">
    <w:name w:val="footnote text"/>
    <w:basedOn w:val="a1"/>
    <w:link w:val="ad"/>
    <w:semiHidden/>
    <w:rsid w:val="00F63EF4"/>
    <w:pPr>
      <w:spacing w:before="120" w:after="120" w:line="288" w:lineRule="auto"/>
      <w:jc w:val="both"/>
    </w:pPr>
    <w:rPr>
      <w:sz w:val="20"/>
      <w:szCs w:val="20"/>
    </w:rPr>
  </w:style>
  <w:style w:type="character" w:customStyle="1" w:styleId="ad">
    <w:name w:val="Текст сноски Знак"/>
    <w:basedOn w:val="a2"/>
    <w:link w:val="ac"/>
    <w:semiHidden/>
    <w:rsid w:val="00F63EF4"/>
    <w:rPr>
      <w:lang w:val="ru-RU" w:eastAsia="ru-RU" w:bidi="ar-SA"/>
    </w:rPr>
  </w:style>
  <w:style w:type="character" w:styleId="ae">
    <w:name w:val="footnote reference"/>
    <w:basedOn w:val="a2"/>
    <w:semiHidden/>
    <w:rsid w:val="00F63EF4"/>
    <w:rPr>
      <w:vertAlign w:val="superscript"/>
    </w:rPr>
  </w:style>
  <w:style w:type="character" w:styleId="af">
    <w:name w:val="page number"/>
    <w:basedOn w:val="a2"/>
    <w:rsid w:val="00DD032E"/>
  </w:style>
  <w:style w:type="paragraph" w:customStyle="1" w:styleId="CharChar21CharCharCharCharCharCharCharCharCharCharCharChar">
    <w:name w:val="Char Char2 Знак Знак1 Char Char Знак Знак Char Char Знак Знак Char Char Знак Знак Char Char Знак Знак Char Char Char Char"/>
    <w:basedOn w:val="a1"/>
    <w:rsid w:val="0016539D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Normal (Web)"/>
    <w:basedOn w:val="a1"/>
    <w:rsid w:val="00C52E24"/>
    <w:pPr>
      <w:spacing w:before="100" w:beforeAutospacing="1" w:after="100" w:afterAutospacing="1"/>
    </w:pPr>
  </w:style>
  <w:style w:type="character" w:customStyle="1" w:styleId="new">
    <w:name w:val="new"/>
    <w:basedOn w:val="a2"/>
    <w:rsid w:val="00C52E24"/>
  </w:style>
  <w:style w:type="paragraph" w:customStyle="1" w:styleId="h2">
    <w:name w:val="h2"/>
    <w:basedOn w:val="a1"/>
    <w:rsid w:val="00FE6453"/>
    <w:pPr>
      <w:spacing w:before="100" w:beforeAutospacing="1" w:after="100" w:afterAutospacing="1"/>
    </w:pPr>
  </w:style>
  <w:style w:type="character" w:styleId="af1">
    <w:name w:val="FollowedHyperlink"/>
    <w:basedOn w:val="a2"/>
    <w:rsid w:val="006F3B16"/>
    <w:rPr>
      <w:color w:val="800080"/>
      <w:u w:val="single"/>
    </w:rPr>
  </w:style>
  <w:style w:type="paragraph" w:customStyle="1" w:styleId="CharChar21CharCharCharCharCharCharCharCharCharCharCharChar0">
    <w:name w:val="Char Char2 Знак Знак1 Char Char Знак Знак Char Char Знак Знак Char Char Знак Знак Char Char Знак Знак Char Char Char Char"/>
    <w:basedOn w:val="a1"/>
    <w:rsid w:val="0064214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2">
    <w:name w:val="Emphasis"/>
    <w:basedOn w:val="a2"/>
    <w:uiPriority w:val="20"/>
    <w:qFormat/>
    <w:rsid w:val="005B07BF"/>
    <w:rPr>
      <w:i/>
      <w:iCs/>
    </w:rPr>
  </w:style>
  <w:style w:type="paragraph" w:styleId="af3">
    <w:name w:val="Balloon Text"/>
    <w:basedOn w:val="a1"/>
    <w:link w:val="af4"/>
    <w:rsid w:val="006E68F3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2"/>
    <w:link w:val="af3"/>
    <w:rsid w:val="006E68F3"/>
    <w:rPr>
      <w:rFonts w:ascii="Tahoma" w:hAnsi="Tahoma" w:cs="Tahoma"/>
      <w:sz w:val="16"/>
      <w:szCs w:val="16"/>
    </w:rPr>
  </w:style>
  <w:style w:type="table" w:styleId="af5">
    <w:name w:val="Table Grid"/>
    <w:basedOn w:val="a3"/>
    <w:rsid w:val="00B64A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Elegant"/>
    <w:basedOn w:val="a3"/>
    <w:rsid w:val="00D94B10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3"/>
    <w:rsid w:val="00D94B10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List Paragraph"/>
    <w:basedOn w:val="a1"/>
    <w:uiPriority w:val="34"/>
    <w:qFormat/>
    <w:rsid w:val="00F61482"/>
    <w:pPr>
      <w:ind w:left="720"/>
      <w:contextualSpacing/>
    </w:pPr>
  </w:style>
  <w:style w:type="table" w:styleId="-30">
    <w:name w:val="Light List Accent 3"/>
    <w:basedOn w:val="a3"/>
    <w:uiPriority w:val="61"/>
    <w:rsid w:val="008B196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31">
    <w:name w:val="Light Grid Accent 3"/>
    <w:basedOn w:val="a3"/>
    <w:uiPriority w:val="62"/>
    <w:rsid w:val="008B196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5">
    <w:name w:val="Light Shading Accent 5"/>
    <w:basedOn w:val="a3"/>
    <w:uiPriority w:val="60"/>
    <w:rsid w:val="008B196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2">
    <w:name w:val="Light Shading Accent 3"/>
    <w:basedOn w:val="a3"/>
    <w:uiPriority w:val="60"/>
    <w:rsid w:val="008B196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-3">
    <w:name w:val="Medium Grid 3 Accent 3"/>
    <w:basedOn w:val="a3"/>
    <w:uiPriority w:val="69"/>
    <w:rsid w:val="008B196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0F1495"/>
    <w:rPr>
      <w:sz w:val="24"/>
      <w:szCs w:val="24"/>
    </w:rPr>
  </w:style>
  <w:style w:type="paragraph" w:styleId="1">
    <w:name w:val="heading 1"/>
    <w:basedOn w:val="a1"/>
    <w:next w:val="a1"/>
    <w:link w:val="10"/>
    <w:qFormat/>
    <w:rsid w:val="00F63EF4"/>
    <w:pPr>
      <w:keepNext/>
      <w:keepLines/>
      <w:widowControl w:val="0"/>
      <w:suppressAutoHyphens/>
      <w:spacing w:before="480" w:after="480"/>
      <w:outlineLvl w:val="0"/>
    </w:pPr>
    <w:rPr>
      <w:rFonts w:cs="Arial"/>
      <w:bCs/>
      <w:kern w:val="32"/>
      <w:sz w:val="42"/>
      <w:szCs w:val="42"/>
    </w:rPr>
  </w:style>
  <w:style w:type="paragraph" w:styleId="4">
    <w:name w:val="heading 4"/>
    <w:basedOn w:val="a1"/>
    <w:next w:val="a1"/>
    <w:qFormat/>
    <w:rsid w:val="00C52E2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394F91"/>
    <w:pPr>
      <w:tabs>
        <w:tab w:val="center" w:pos="4677"/>
        <w:tab w:val="right" w:pos="9355"/>
      </w:tabs>
    </w:pPr>
  </w:style>
  <w:style w:type="paragraph" w:styleId="a6">
    <w:name w:val="footer"/>
    <w:basedOn w:val="a1"/>
    <w:rsid w:val="00394F91"/>
    <w:pPr>
      <w:tabs>
        <w:tab w:val="center" w:pos="4677"/>
        <w:tab w:val="right" w:pos="9355"/>
      </w:tabs>
    </w:pPr>
  </w:style>
  <w:style w:type="character" w:styleId="a7">
    <w:name w:val="Hyperlink"/>
    <w:basedOn w:val="a2"/>
    <w:uiPriority w:val="99"/>
    <w:rsid w:val="00394F91"/>
    <w:rPr>
      <w:color w:val="0000FF"/>
      <w:u w:val="single"/>
    </w:rPr>
  </w:style>
  <w:style w:type="paragraph" w:styleId="a8">
    <w:name w:val="No Spacing"/>
    <w:qFormat/>
    <w:rsid w:val="00394F91"/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basedOn w:val="a2"/>
    <w:link w:val="1"/>
    <w:rsid w:val="00F63EF4"/>
    <w:rPr>
      <w:rFonts w:cs="Arial"/>
      <w:bCs/>
      <w:kern w:val="32"/>
      <w:sz w:val="42"/>
      <w:szCs w:val="42"/>
      <w:lang w:val="ru-RU" w:eastAsia="ru-RU" w:bidi="ar-SA"/>
    </w:rPr>
  </w:style>
  <w:style w:type="paragraph" w:customStyle="1" w:styleId="a">
    <w:name w:val="Буллитированный список"/>
    <w:basedOn w:val="a1"/>
    <w:link w:val="a9"/>
    <w:rsid w:val="00F63EF4"/>
    <w:pPr>
      <w:numPr>
        <w:numId w:val="5"/>
      </w:numPr>
      <w:tabs>
        <w:tab w:val="left" w:pos="851"/>
      </w:tabs>
      <w:spacing w:before="60" w:line="288" w:lineRule="auto"/>
      <w:jc w:val="both"/>
    </w:pPr>
    <w:rPr>
      <w:sz w:val="22"/>
    </w:rPr>
  </w:style>
  <w:style w:type="paragraph" w:customStyle="1" w:styleId="aa">
    <w:name w:val="Общее название документа"/>
    <w:rsid w:val="00F63EF4"/>
    <w:pPr>
      <w:widowControl w:val="0"/>
      <w:spacing w:before="800" w:after="1400" w:line="288" w:lineRule="auto"/>
    </w:pPr>
    <w:rPr>
      <w:sz w:val="56"/>
      <w:lang w:val="en-US" w:eastAsia="en-US"/>
    </w:rPr>
  </w:style>
  <w:style w:type="paragraph" w:customStyle="1" w:styleId="2">
    <w:name w:val="Буллитированный список 2"/>
    <w:basedOn w:val="a"/>
    <w:rsid w:val="00F63EF4"/>
    <w:pPr>
      <w:numPr>
        <w:numId w:val="2"/>
      </w:numPr>
      <w:tabs>
        <w:tab w:val="clear" w:pos="284"/>
        <w:tab w:val="num" w:pos="360"/>
      </w:tabs>
      <w:ind w:hanging="284"/>
    </w:pPr>
  </w:style>
  <w:style w:type="paragraph" w:customStyle="1" w:styleId="a0">
    <w:name w:val="Номерованный список"/>
    <w:basedOn w:val="a"/>
    <w:rsid w:val="00F63EF4"/>
    <w:pPr>
      <w:numPr>
        <w:numId w:val="1"/>
      </w:numPr>
      <w:tabs>
        <w:tab w:val="clear" w:pos="567"/>
        <w:tab w:val="num" w:pos="360"/>
      </w:tabs>
      <w:ind w:left="284"/>
    </w:pPr>
  </w:style>
  <w:style w:type="character" w:customStyle="1" w:styleId="a9">
    <w:name w:val="Буллитированный список Знак"/>
    <w:basedOn w:val="a2"/>
    <w:link w:val="a"/>
    <w:rsid w:val="00F63EF4"/>
    <w:rPr>
      <w:sz w:val="22"/>
      <w:szCs w:val="24"/>
      <w:lang w:val="ru-RU" w:eastAsia="ru-RU" w:bidi="ar-SA"/>
    </w:rPr>
  </w:style>
  <w:style w:type="paragraph" w:styleId="11">
    <w:name w:val="toc 1"/>
    <w:basedOn w:val="a1"/>
    <w:next w:val="a1"/>
    <w:autoRedefine/>
    <w:uiPriority w:val="39"/>
    <w:rsid w:val="00F63EF4"/>
    <w:pPr>
      <w:spacing w:before="120" w:after="120" w:line="288" w:lineRule="auto"/>
      <w:jc w:val="both"/>
    </w:pPr>
    <w:rPr>
      <w:sz w:val="22"/>
    </w:rPr>
  </w:style>
  <w:style w:type="character" w:styleId="ab">
    <w:name w:val="annotation reference"/>
    <w:basedOn w:val="a2"/>
    <w:semiHidden/>
    <w:rsid w:val="00F63EF4"/>
    <w:rPr>
      <w:sz w:val="16"/>
      <w:szCs w:val="16"/>
    </w:rPr>
  </w:style>
  <w:style w:type="paragraph" w:styleId="ac">
    <w:name w:val="footnote text"/>
    <w:basedOn w:val="a1"/>
    <w:link w:val="ad"/>
    <w:semiHidden/>
    <w:rsid w:val="00F63EF4"/>
    <w:pPr>
      <w:spacing w:before="120" w:after="120" w:line="288" w:lineRule="auto"/>
      <w:jc w:val="both"/>
    </w:pPr>
    <w:rPr>
      <w:sz w:val="20"/>
      <w:szCs w:val="20"/>
    </w:rPr>
  </w:style>
  <w:style w:type="character" w:customStyle="1" w:styleId="ad">
    <w:name w:val="Текст сноски Знак"/>
    <w:basedOn w:val="a2"/>
    <w:link w:val="ac"/>
    <w:semiHidden/>
    <w:rsid w:val="00F63EF4"/>
    <w:rPr>
      <w:lang w:val="ru-RU" w:eastAsia="ru-RU" w:bidi="ar-SA"/>
    </w:rPr>
  </w:style>
  <w:style w:type="character" w:styleId="ae">
    <w:name w:val="footnote reference"/>
    <w:basedOn w:val="a2"/>
    <w:semiHidden/>
    <w:rsid w:val="00F63EF4"/>
    <w:rPr>
      <w:vertAlign w:val="superscript"/>
    </w:rPr>
  </w:style>
  <w:style w:type="character" w:styleId="af">
    <w:name w:val="page number"/>
    <w:basedOn w:val="a2"/>
    <w:rsid w:val="00DD032E"/>
  </w:style>
  <w:style w:type="paragraph" w:customStyle="1" w:styleId="CharChar21CharCharCharCharCharCharCharCharCharCharCharChar">
    <w:name w:val="Char Char2 Знак Знак1 Char Char Знак Знак Char Char Знак Знак Char Char Знак Знак Char Char Знак Знак Char Char Char Char"/>
    <w:basedOn w:val="a1"/>
    <w:rsid w:val="0016539D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Normal (Web)"/>
    <w:basedOn w:val="a1"/>
    <w:rsid w:val="00C52E24"/>
    <w:pPr>
      <w:spacing w:before="100" w:beforeAutospacing="1" w:after="100" w:afterAutospacing="1"/>
    </w:pPr>
  </w:style>
  <w:style w:type="character" w:customStyle="1" w:styleId="new">
    <w:name w:val="new"/>
    <w:basedOn w:val="a2"/>
    <w:rsid w:val="00C52E24"/>
  </w:style>
  <w:style w:type="paragraph" w:customStyle="1" w:styleId="h2">
    <w:name w:val="h2"/>
    <w:basedOn w:val="a1"/>
    <w:rsid w:val="00FE6453"/>
    <w:pPr>
      <w:spacing w:before="100" w:beforeAutospacing="1" w:after="100" w:afterAutospacing="1"/>
    </w:pPr>
  </w:style>
  <w:style w:type="character" w:styleId="af1">
    <w:name w:val="FollowedHyperlink"/>
    <w:basedOn w:val="a2"/>
    <w:rsid w:val="006F3B16"/>
    <w:rPr>
      <w:color w:val="800080"/>
      <w:u w:val="single"/>
    </w:rPr>
  </w:style>
  <w:style w:type="paragraph" w:customStyle="1" w:styleId="CharChar21CharCharCharCharCharCharCharCharCharCharCharChar0">
    <w:name w:val="Char Char2 Знак Знак1 Char Char Знак Знак Char Char Знак Знак Char Char Знак Знак Char Char Знак Знак Char Char Char Char"/>
    <w:basedOn w:val="a1"/>
    <w:rsid w:val="0064214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2">
    <w:name w:val="Emphasis"/>
    <w:basedOn w:val="a2"/>
    <w:uiPriority w:val="20"/>
    <w:qFormat/>
    <w:rsid w:val="005B07BF"/>
    <w:rPr>
      <w:i/>
      <w:iCs/>
    </w:rPr>
  </w:style>
  <w:style w:type="paragraph" w:styleId="af3">
    <w:name w:val="Balloon Text"/>
    <w:basedOn w:val="a1"/>
    <w:link w:val="af4"/>
    <w:rsid w:val="006E68F3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2"/>
    <w:link w:val="af3"/>
    <w:rsid w:val="006E68F3"/>
    <w:rPr>
      <w:rFonts w:ascii="Tahoma" w:hAnsi="Tahoma" w:cs="Tahoma"/>
      <w:sz w:val="16"/>
      <w:szCs w:val="16"/>
    </w:rPr>
  </w:style>
  <w:style w:type="table" w:styleId="af5">
    <w:name w:val="Table Grid"/>
    <w:basedOn w:val="a3"/>
    <w:rsid w:val="00B64A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Elegant"/>
    <w:basedOn w:val="a3"/>
    <w:rsid w:val="00D94B10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3"/>
    <w:rsid w:val="00D94B10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List Paragraph"/>
    <w:basedOn w:val="a1"/>
    <w:uiPriority w:val="34"/>
    <w:qFormat/>
    <w:rsid w:val="00F61482"/>
    <w:pPr>
      <w:ind w:left="720"/>
      <w:contextualSpacing/>
    </w:pPr>
  </w:style>
  <w:style w:type="table" w:styleId="-30">
    <w:name w:val="Light List Accent 3"/>
    <w:basedOn w:val="a3"/>
    <w:uiPriority w:val="61"/>
    <w:rsid w:val="008B196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31">
    <w:name w:val="Light Grid Accent 3"/>
    <w:basedOn w:val="a3"/>
    <w:uiPriority w:val="62"/>
    <w:rsid w:val="008B196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5">
    <w:name w:val="Light Shading Accent 5"/>
    <w:basedOn w:val="a3"/>
    <w:uiPriority w:val="60"/>
    <w:rsid w:val="008B196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2">
    <w:name w:val="Light Shading Accent 3"/>
    <w:basedOn w:val="a3"/>
    <w:uiPriority w:val="60"/>
    <w:rsid w:val="008B196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-3">
    <w:name w:val="Medium Grid 3 Accent 3"/>
    <w:basedOn w:val="a3"/>
    <w:uiPriority w:val="69"/>
    <w:rsid w:val="008B196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5.jpeg"/><Relationship Id="rId39" Type="http://schemas.openxmlformats.org/officeDocument/2006/relationships/image" Target="media/image27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42" Type="http://schemas.openxmlformats.org/officeDocument/2006/relationships/image" Target="media/image30.jpe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6.jpeg"/><Relationship Id="rId46" Type="http://schemas.openxmlformats.org/officeDocument/2006/relationships/image" Target="media/image34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41" Type="http://schemas.openxmlformats.org/officeDocument/2006/relationships/image" Target="media/image2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lubkochubey.ru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5.jpeg"/><Relationship Id="rId40" Type="http://schemas.openxmlformats.org/officeDocument/2006/relationships/image" Target="media/image28.jpeg"/><Relationship Id="rId45" Type="http://schemas.openxmlformats.org/officeDocument/2006/relationships/image" Target="media/image33.jp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4.jpeg"/><Relationship Id="rId49" Type="http://schemas.openxmlformats.org/officeDocument/2006/relationships/fontTable" Target="fontTable.xml"/><Relationship Id="rId10" Type="http://schemas.openxmlformats.org/officeDocument/2006/relationships/hyperlink" Target="mailto:ad.dir@clubkochubey.ru" TargetMode="External"/><Relationship Id="rId19" Type="http://schemas.openxmlformats.org/officeDocument/2006/relationships/hyperlink" Target="http://www.clubkochubey.ru" TargetMode="External"/><Relationship Id="rId31" Type="http://schemas.openxmlformats.org/officeDocument/2006/relationships/image" Target="media/image20.jpeg"/><Relationship Id="rId44" Type="http://schemas.openxmlformats.org/officeDocument/2006/relationships/image" Target="media/image3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hyperlink" Target="http://www.obzorzarplat.ru" TargetMode="External"/><Relationship Id="rId43" Type="http://schemas.openxmlformats.org/officeDocument/2006/relationships/image" Target="media/image31.jpeg"/><Relationship Id="rId48" Type="http://schemas.openxmlformats.org/officeDocument/2006/relationships/footer" Target="footer1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lubkochubey.ru" TargetMode="External"/><Relationship Id="rId1" Type="http://schemas.openxmlformats.org/officeDocument/2006/relationships/hyperlink" Target="mailto:ad.dir@clubkochubey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ANT-SERVER\Office\&#1050;&#1054;&#1063;&#1059;&#1041;&#1045;&#1049;\&#1050;&#1086;&#1088;&#1087;&#1086;&#1088;&#1072;&#1090;&#1080;&#1074;&#1085;&#1086;&#1077;%20&#1095;&#1083;&#1077;&#1085;&#1089;&#1090;&#1074;&#1086;\&#1055;&#1086;&#1083;&#1085;&#1086;&#1077;%20&#1087;&#1088;&#1077;&#1076;&#1083;&#1086;&#1078;&#1077;&#1085;&#1080;&#1077;%20&#1086;%20&#1050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AB6EF-63A4-46D6-9DEF-BFF3D46D2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Полное предложение о КП.dotx</Template>
  <TotalTime>233</TotalTime>
  <Pages>9</Pages>
  <Words>1234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ANT-Management</Company>
  <LinksUpToDate>false</LinksUpToDate>
  <CharactersWithSpaces>10544</CharactersWithSpaces>
  <SharedDoc>false</SharedDoc>
  <HLinks>
    <vt:vector size="54" baseType="variant">
      <vt:variant>
        <vt:i4>6750271</vt:i4>
      </vt:variant>
      <vt:variant>
        <vt:i4>30</vt:i4>
      </vt:variant>
      <vt:variant>
        <vt:i4>0</vt:i4>
      </vt:variant>
      <vt:variant>
        <vt:i4>5</vt:i4>
      </vt:variant>
      <vt:variant>
        <vt:lpwstr>http://www.obzorzarplat.ru/</vt:lpwstr>
      </vt:variant>
      <vt:variant>
        <vt:lpwstr/>
      </vt:variant>
      <vt:variant>
        <vt:i4>8257584</vt:i4>
      </vt:variant>
      <vt:variant>
        <vt:i4>27</vt:i4>
      </vt:variant>
      <vt:variant>
        <vt:i4>0</vt:i4>
      </vt:variant>
      <vt:variant>
        <vt:i4>5</vt:i4>
      </vt:variant>
      <vt:variant>
        <vt:lpwstr>http://www.clubkochubey.ru/</vt:lpwstr>
      </vt:variant>
      <vt:variant>
        <vt:lpwstr/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_Toc271810097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_Toc271810096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_Toc271810095</vt:lpwstr>
      </vt:variant>
      <vt:variant>
        <vt:i4>8257584</vt:i4>
      </vt:variant>
      <vt:variant>
        <vt:i4>3</vt:i4>
      </vt:variant>
      <vt:variant>
        <vt:i4>0</vt:i4>
      </vt:variant>
      <vt:variant>
        <vt:i4>5</vt:i4>
      </vt:variant>
      <vt:variant>
        <vt:lpwstr>http://www.clubkochubey.ru/</vt:lpwstr>
      </vt:variant>
      <vt:variant>
        <vt:lpwstr/>
      </vt:variant>
      <vt:variant>
        <vt:i4>5505062</vt:i4>
      </vt:variant>
      <vt:variant>
        <vt:i4>0</vt:i4>
      </vt:variant>
      <vt:variant>
        <vt:i4>0</vt:i4>
      </vt:variant>
      <vt:variant>
        <vt:i4>5</vt:i4>
      </vt:variant>
      <vt:variant>
        <vt:lpwstr>mailto:petrova.ekaterina@clubkochubey.ru</vt:lpwstr>
      </vt:variant>
      <vt:variant>
        <vt:lpwstr/>
      </vt:variant>
      <vt:variant>
        <vt:i4>8257584</vt:i4>
      </vt:variant>
      <vt:variant>
        <vt:i4>6</vt:i4>
      </vt:variant>
      <vt:variant>
        <vt:i4>0</vt:i4>
      </vt:variant>
      <vt:variant>
        <vt:i4>5</vt:i4>
      </vt:variant>
      <vt:variant>
        <vt:lpwstr>http://www.clubkochubey.ru/</vt:lpwstr>
      </vt:variant>
      <vt:variant>
        <vt:lpwstr/>
      </vt:variant>
      <vt:variant>
        <vt:i4>5505062</vt:i4>
      </vt:variant>
      <vt:variant>
        <vt:i4>3</vt:i4>
      </vt:variant>
      <vt:variant>
        <vt:i4>0</vt:i4>
      </vt:variant>
      <vt:variant>
        <vt:i4>5</vt:i4>
      </vt:variant>
      <vt:variant>
        <vt:lpwstr>mailto:petrova.ekaterina@clubkochubey.ru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2013-05-15T13:05:00Z</cp:lastPrinted>
  <dcterms:created xsi:type="dcterms:W3CDTF">2012-06-28T15:28:00Z</dcterms:created>
  <dcterms:modified xsi:type="dcterms:W3CDTF">2013-05-15T13:15:00Z</dcterms:modified>
</cp:coreProperties>
</file>